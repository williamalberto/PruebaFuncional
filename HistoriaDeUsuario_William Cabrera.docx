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3A6C" w14:textId="6A303720" w:rsidR="00CE29ED" w:rsidRPr="008D3474" w:rsidRDefault="00426B27">
      <w:pPr>
        <w:rPr>
          <w:rFonts w:cs="Arial"/>
        </w:rPr>
      </w:pPr>
      <w:r w:rsidRPr="008D3474">
        <w:rPr>
          <w:rFonts w:cs="Arial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42398" wp14:editId="18BA8AA3">
                <wp:simplePos x="0" y="0"/>
                <wp:positionH relativeFrom="page">
                  <wp:posOffset>952500</wp:posOffset>
                </wp:positionH>
                <wp:positionV relativeFrom="paragraph">
                  <wp:posOffset>170756</wp:posOffset>
                </wp:positionV>
                <wp:extent cx="5600700" cy="0"/>
                <wp:effectExtent l="0" t="19050" r="38100" b="3810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163FA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5pt,13.45pt" to="51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" strokecolor="#030" strokeweight="4.5pt">
                <v:stroke linestyle="thinThick"/>
                <w10:wrap anchorx="page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3"/>
      </w:tblGrid>
      <w:tr w:rsidR="003410F8" w:rsidRPr="008D3474" w14:paraId="53764550" w14:textId="77777777" w:rsidTr="003410F8">
        <w:trPr>
          <w:trHeight w:val="1202"/>
        </w:trPr>
        <w:tc>
          <w:tcPr>
            <w:tcW w:w="7723" w:type="dxa"/>
          </w:tcPr>
          <w:p w14:paraId="5371E54B" w14:textId="76457D8B" w:rsidR="003410F8" w:rsidRPr="008D3474" w:rsidRDefault="00661318" w:rsidP="003410F8">
            <w:pPr>
              <w:spacing w:before="240" w:after="240"/>
              <w:jc w:val="center"/>
              <w:rPr>
                <w:rFonts w:cs="Arial"/>
                <w:b/>
                <w:color w:val="00492C"/>
                <w:sz w:val="44"/>
                <w:szCs w:val="32"/>
              </w:rPr>
            </w:pPr>
            <w:r w:rsidRPr="008D3474">
              <w:rPr>
                <w:rFonts w:cs="Arial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E607EC" wp14:editId="6AC42FD5">
                      <wp:simplePos x="0" y="0"/>
                      <wp:positionH relativeFrom="page">
                        <wp:posOffset>675005</wp:posOffset>
                      </wp:positionH>
                      <wp:positionV relativeFrom="page">
                        <wp:posOffset>45085</wp:posOffset>
                      </wp:positionV>
                      <wp:extent cx="2921000" cy="1000125"/>
                      <wp:effectExtent l="0" t="0" r="12700" b="9525"/>
                      <wp:wrapNone/>
                      <wp:docPr id="22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1000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1C4EBEC1" w14:textId="597E0A5F" w:rsidR="00CF2D7D" w:rsidRDefault="00661318" w:rsidP="005B2A6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00492C"/>
                                      <w:sz w:val="44"/>
                                      <w:szCs w:val="32"/>
                                    </w:rPr>
                                    <w:t>Historia de usuarios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t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E607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53.15pt;margin-top:3.55pt;width:230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" filled="f" stroked="f">
                      <v:textbox inset="0,0,0,0">
                        <w:txbxContent>
                          <w:p w14:paraId="1C4EBEC1" w14:textId="597E0A5F" w:rsidR="00CF2D7D" w:rsidRDefault="00661318" w:rsidP="005B2A6F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492C"/>
                                <w:sz w:val="44"/>
                                <w:szCs w:val="32"/>
                              </w:rPr>
                              <w:t>Historia de usuarios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57F8093D" w14:textId="0E64FF8B" w:rsidR="00CE29ED" w:rsidRPr="008D3474" w:rsidRDefault="004D6371" w:rsidP="006E04DB">
      <w:pPr>
        <w:pStyle w:val="LogoISW"/>
        <w:ind w:left="5221"/>
        <w:rPr>
          <w:rStyle w:val="HP-VersinCar"/>
          <w:color w:val="00492C"/>
          <w:sz w:val="32"/>
        </w:rPr>
      </w:pPr>
      <w:r w:rsidRPr="008D3474">
        <w:rPr>
          <w:rFonts w:cs="Arial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14079" wp14:editId="2CFD8D16">
                <wp:simplePos x="0" y="0"/>
                <wp:positionH relativeFrom="margin">
                  <wp:posOffset>-337185</wp:posOffset>
                </wp:positionH>
                <wp:positionV relativeFrom="margin">
                  <wp:posOffset>699770</wp:posOffset>
                </wp:positionV>
                <wp:extent cx="5598795" cy="1209675"/>
                <wp:effectExtent l="0" t="0" r="1905" b="9525"/>
                <wp:wrapNone/>
                <wp:docPr id="1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795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FA4BAD2" w14:textId="77777777" w:rsidR="00CF2D7D" w:rsidRDefault="00CF2D7D" w:rsidP="003410F8">
                            <w:pPr>
                              <w:tabs>
                                <w:tab w:val="left" w:pos="375"/>
                                <w:tab w:val="center" w:pos="4419"/>
                              </w:tabs>
                              <w:jc w:val="center"/>
                              <w:rPr>
                                <w:rFonts w:cs="Arial"/>
                                <w:b/>
                                <w:color w:val="154734"/>
                                <w:sz w:val="28"/>
                              </w:rPr>
                            </w:pPr>
                          </w:p>
                          <w:p w14:paraId="4D9FFECD" w14:textId="77777777" w:rsidR="00CF2D7D" w:rsidRDefault="00CF2D7D" w:rsidP="003410F8">
                            <w:pPr>
                              <w:tabs>
                                <w:tab w:val="left" w:pos="375"/>
                                <w:tab w:val="center" w:pos="4419"/>
                              </w:tabs>
                              <w:jc w:val="center"/>
                              <w:rPr>
                                <w:rFonts w:cs="Arial"/>
                                <w:b/>
                                <w:color w:val="154734"/>
                                <w:sz w:val="28"/>
                              </w:rPr>
                            </w:pPr>
                          </w:p>
                          <w:p w14:paraId="65E07B28" w14:textId="77777777" w:rsidR="00CF2D7D" w:rsidRPr="003248DA" w:rsidRDefault="00CF2D7D" w:rsidP="005B2A6F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154734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154734"/>
                                <w:sz w:val="32"/>
                              </w:rPr>
                              <w:t>Nombre del alumno</w:t>
                            </w:r>
                            <w:r w:rsidRPr="003248DA">
                              <w:rPr>
                                <w:rFonts w:ascii="Cambria" w:hAnsi="Cambria"/>
                                <w:b/>
                                <w:color w:val="154734"/>
                                <w:sz w:val="32"/>
                              </w:rPr>
                              <w:t>:</w:t>
                            </w:r>
                          </w:p>
                          <w:p w14:paraId="6FE188A4" w14:textId="300AD8D2" w:rsidR="00CF2D7D" w:rsidRDefault="00CF2D7D" w:rsidP="005B2A6F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154734"/>
                                <w:sz w:val="3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B09900"/>
                                <w:sz w:val="32"/>
                              </w:rPr>
                              <w:t>William Alberto Cabrera Landero</w:t>
                            </w:r>
                          </w:p>
                          <w:p w14:paraId="3A43F6FC" w14:textId="77777777" w:rsidR="00CF2D7D" w:rsidRDefault="00CF2D7D" w:rsidP="005B2A6F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154734"/>
                                <w:sz w:val="3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4079" id="_x0000_s1027" type="#_x0000_t202" style="position:absolute;left:0;text-align:left;margin-left:-26.55pt;margin-top:55.1pt;width:440.8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" filled="f" stroked="f">
                <v:textbox inset="0,0,0,0">
                  <w:txbxContent>
                    <w:p w14:paraId="5FA4BAD2" w14:textId="77777777" w:rsidR="00CF2D7D" w:rsidRDefault="00CF2D7D" w:rsidP="003410F8">
                      <w:pPr>
                        <w:tabs>
                          <w:tab w:val="left" w:pos="375"/>
                          <w:tab w:val="center" w:pos="4419"/>
                        </w:tabs>
                        <w:jc w:val="center"/>
                        <w:rPr>
                          <w:rFonts w:cs="Arial"/>
                          <w:b/>
                          <w:color w:val="154734"/>
                          <w:sz w:val="28"/>
                        </w:rPr>
                      </w:pPr>
                    </w:p>
                    <w:p w14:paraId="4D9FFECD" w14:textId="77777777" w:rsidR="00CF2D7D" w:rsidRDefault="00CF2D7D" w:rsidP="003410F8">
                      <w:pPr>
                        <w:tabs>
                          <w:tab w:val="left" w:pos="375"/>
                          <w:tab w:val="center" w:pos="4419"/>
                        </w:tabs>
                        <w:jc w:val="center"/>
                        <w:rPr>
                          <w:rFonts w:cs="Arial"/>
                          <w:b/>
                          <w:color w:val="154734"/>
                          <w:sz w:val="28"/>
                        </w:rPr>
                      </w:pPr>
                    </w:p>
                    <w:p w14:paraId="65E07B28" w14:textId="77777777" w:rsidR="00CF2D7D" w:rsidRPr="003248DA" w:rsidRDefault="00CF2D7D" w:rsidP="005B2A6F">
                      <w:pPr>
                        <w:jc w:val="center"/>
                        <w:rPr>
                          <w:rFonts w:ascii="Cambria" w:hAnsi="Cambria"/>
                          <w:b/>
                          <w:color w:val="154734"/>
                          <w:sz w:val="32"/>
                        </w:rPr>
                      </w:pPr>
                      <w:r>
                        <w:rPr>
                          <w:rFonts w:ascii="Cambria" w:hAnsi="Cambria"/>
                          <w:b/>
                          <w:color w:val="154734"/>
                          <w:sz w:val="32"/>
                        </w:rPr>
                        <w:t>Nombre del alumno</w:t>
                      </w:r>
                      <w:r w:rsidRPr="003248DA">
                        <w:rPr>
                          <w:rFonts w:ascii="Cambria" w:hAnsi="Cambria"/>
                          <w:b/>
                          <w:color w:val="154734"/>
                          <w:sz w:val="32"/>
                        </w:rPr>
                        <w:t>:</w:t>
                      </w:r>
                    </w:p>
                    <w:p w14:paraId="6FE188A4" w14:textId="300AD8D2" w:rsidR="00CF2D7D" w:rsidRDefault="00CF2D7D" w:rsidP="005B2A6F">
                      <w:pPr>
                        <w:jc w:val="center"/>
                        <w:rPr>
                          <w:rFonts w:ascii="Cambria" w:hAnsi="Cambria"/>
                          <w:b/>
                          <w:color w:val="154734"/>
                          <w:sz w:val="32"/>
                        </w:rPr>
                      </w:pPr>
                      <w:r>
                        <w:rPr>
                          <w:rFonts w:ascii="Cambria" w:hAnsi="Cambria"/>
                          <w:b/>
                          <w:color w:val="B09900"/>
                          <w:sz w:val="32"/>
                        </w:rPr>
                        <w:t>William Alberto Cabrera Landero</w:t>
                      </w:r>
                    </w:p>
                    <w:p w14:paraId="3A43F6FC" w14:textId="77777777" w:rsidR="00CF2D7D" w:rsidRDefault="00CF2D7D" w:rsidP="005B2A6F">
                      <w:pPr>
                        <w:jc w:val="center"/>
                        <w:rPr>
                          <w:rFonts w:ascii="Cambria" w:hAnsi="Cambria"/>
                          <w:b/>
                          <w:color w:val="154734"/>
                          <w:sz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187585A" w14:textId="2D1C36D0" w:rsidR="00CE29ED" w:rsidRPr="008D3474" w:rsidRDefault="00CE29ED" w:rsidP="006E04DB">
      <w:pPr>
        <w:pStyle w:val="LogoISW"/>
        <w:ind w:left="5221"/>
        <w:rPr>
          <w:rStyle w:val="HP-VersinCar"/>
          <w:color w:val="00492C"/>
          <w:sz w:val="32"/>
        </w:rPr>
      </w:pPr>
    </w:p>
    <w:p w14:paraId="205563D1" w14:textId="246D410B" w:rsidR="00CE29ED" w:rsidRPr="008D3474" w:rsidRDefault="00661318" w:rsidP="006E04DB">
      <w:pPr>
        <w:pStyle w:val="LogoISW"/>
        <w:ind w:left="5221"/>
        <w:rPr>
          <w:rStyle w:val="HP-VersinCar"/>
          <w:color w:val="00492C"/>
          <w:sz w:val="32"/>
        </w:rPr>
      </w:pPr>
      <w:r w:rsidRPr="008D3474">
        <w:rPr>
          <w:rFonts w:cs="Arial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04B5F" wp14:editId="0B54AAD5">
                <wp:simplePos x="0" y="0"/>
                <wp:positionH relativeFrom="page">
                  <wp:posOffset>995045</wp:posOffset>
                </wp:positionH>
                <wp:positionV relativeFrom="paragraph">
                  <wp:posOffset>177800</wp:posOffset>
                </wp:positionV>
                <wp:extent cx="5600700" cy="0"/>
                <wp:effectExtent l="0" t="19050" r="38100" b="38100"/>
                <wp:wrapNone/>
                <wp:docPr id="2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D8912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8.35pt,14pt" to="519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" strokecolor="#030" strokeweight="4.5pt">
                <v:stroke linestyle="thinThick"/>
                <w10:wrap anchorx="page"/>
              </v:line>
            </w:pict>
          </mc:Fallback>
        </mc:AlternateContent>
      </w:r>
    </w:p>
    <w:p w14:paraId="06E30AB7" w14:textId="47970CEB" w:rsidR="00CE29ED" w:rsidRPr="008D3474" w:rsidRDefault="00CE29ED" w:rsidP="006E04DB">
      <w:pPr>
        <w:pStyle w:val="LogoISW"/>
        <w:ind w:left="5221"/>
        <w:rPr>
          <w:rStyle w:val="HP-VersinCar"/>
          <w:color w:val="00492C"/>
          <w:sz w:val="32"/>
        </w:rPr>
      </w:pPr>
    </w:p>
    <w:p w14:paraId="4F1ED463" w14:textId="1D449448" w:rsidR="009455A3" w:rsidRPr="008D3474" w:rsidRDefault="009455A3" w:rsidP="006E04DB">
      <w:pPr>
        <w:pStyle w:val="LogoISW"/>
        <w:ind w:left="5221"/>
        <w:rPr>
          <w:rStyle w:val="HP-VersinCar"/>
          <w:color w:val="00492C"/>
          <w:sz w:val="32"/>
        </w:rPr>
      </w:pPr>
    </w:p>
    <w:p w14:paraId="50EA8CAC" w14:textId="5E3BF884" w:rsidR="00B15E67" w:rsidRDefault="00B15E67" w:rsidP="004D6371">
      <w:pPr>
        <w:pStyle w:val="Ttulo2"/>
        <w:numPr>
          <w:ilvl w:val="0"/>
          <w:numId w:val="0"/>
        </w:num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15E67" w:rsidRPr="00C270A7" w14:paraId="57D5BFCD" w14:textId="77777777" w:rsidTr="00945F6B">
        <w:tc>
          <w:tcPr>
            <w:tcW w:w="8494" w:type="dxa"/>
            <w:shd w:val="clear" w:color="auto" w:fill="92D050"/>
          </w:tcPr>
          <w:p w14:paraId="512371E8" w14:textId="64AFCA60" w:rsidR="00B15E67" w:rsidRPr="00C270A7" w:rsidRDefault="004D6371" w:rsidP="002F470B">
            <w:pPr>
              <w:rPr>
                <w:rFonts w:eastAsia="Arial" w:cs="Arial"/>
                <w:bCs/>
              </w:rPr>
            </w:pPr>
            <w:r>
              <w:rPr>
                <w:rFonts w:eastAsia="Arial" w:cs="Arial"/>
                <w:b/>
              </w:rPr>
              <w:t>Historia de usuario</w:t>
            </w:r>
            <w:r w:rsidR="00B15E67" w:rsidRPr="00C270A7">
              <w:rPr>
                <w:rFonts w:eastAsia="Arial" w:cs="Arial"/>
                <w:b/>
              </w:rPr>
              <w:t xml:space="preserve">: </w:t>
            </w:r>
            <w:r>
              <w:rPr>
                <w:rFonts w:eastAsia="Arial" w:cs="Arial"/>
                <w:bCs/>
              </w:rPr>
              <w:t xml:space="preserve">Rol de administrador </w:t>
            </w:r>
          </w:p>
        </w:tc>
      </w:tr>
      <w:tr w:rsidR="00B15E67" w14:paraId="4E66ADD9" w14:textId="77777777" w:rsidTr="002F470B">
        <w:trPr>
          <w:trHeight w:val="1339"/>
        </w:trPr>
        <w:tc>
          <w:tcPr>
            <w:tcW w:w="8494" w:type="dxa"/>
          </w:tcPr>
          <w:p w14:paraId="3E2BF23D" w14:textId="77777777" w:rsidR="00B15E67" w:rsidRPr="00BB106F" w:rsidRDefault="00B15E67" w:rsidP="002F470B">
            <w:pPr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 xml:space="preserve">Asignación: </w:t>
            </w:r>
            <w:r>
              <w:rPr>
                <w:rFonts w:eastAsia="Arial" w:cs="Arial"/>
              </w:rPr>
              <w:t>William Cabrera</w:t>
            </w:r>
          </w:p>
          <w:p w14:paraId="36F8F50A" w14:textId="77777777" w:rsidR="00B15E67" w:rsidRPr="00BB106F" w:rsidRDefault="00B15E67" w:rsidP="002F470B">
            <w:pPr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 xml:space="preserve">Prioridad: </w:t>
            </w:r>
            <w:r>
              <w:rPr>
                <w:rFonts w:eastAsia="Arial" w:cs="Arial"/>
              </w:rPr>
              <w:t>Alta</w:t>
            </w:r>
          </w:p>
          <w:p w14:paraId="07DD432C" w14:textId="77777777" w:rsidR="00B15E67" w:rsidRPr="00BB106F" w:rsidRDefault="00B15E67" w:rsidP="002F470B">
            <w:pPr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Estimación:</w:t>
            </w:r>
            <w:r>
              <w:rPr>
                <w:rFonts w:eastAsia="Arial" w:cs="Arial"/>
              </w:rPr>
              <w:t>6</w:t>
            </w:r>
          </w:p>
        </w:tc>
      </w:tr>
      <w:tr w:rsidR="00B15E67" w14:paraId="3B7BBD31" w14:textId="77777777" w:rsidTr="002F470B">
        <w:tc>
          <w:tcPr>
            <w:tcW w:w="8494" w:type="dxa"/>
          </w:tcPr>
          <w:p w14:paraId="542846E1" w14:textId="77777777" w:rsidR="00B15E67" w:rsidRDefault="00B15E67" w:rsidP="002F470B">
            <w:pPr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Descripción:</w:t>
            </w:r>
            <w:r>
              <w:rPr>
                <w:rFonts w:eastAsia="Arial" w:cs="Arial"/>
              </w:rPr>
              <w:t xml:space="preserve"> </w:t>
            </w:r>
          </w:p>
          <w:p w14:paraId="283418E8" w14:textId="1374ABA2" w:rsidR="00B15E67" w:rsidRDefault="00B15E67" w:rsidP="002F470B">
            <w:pPr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Como:</w:t>
            </w:r>
            <w:r>
              <w:rPr>
                <w:rFonts w:eastAsia="Arial" w:cs="Arial"/>
              </w:rPr>
              <w:t xml:space="preserve"> </w:t>
            </w:r>
            <w:r w:rsidR="004D6371">
              <w:rPr>
                <w:rFonts w:eastAsia="Arial" w:cs="Arial"/>
              </w:rPr>
              <w:t xml:space="preserve">Administrador </w:t>
            </w:r>
          </w:p>
          <w:p w14:paraId="71AC36B9" w14:textId="17A0AC1C" w:rsidR="00B15E67" w:rsidRDefault="00B15E67" w:rsidP="002F470B">
            <w:pPr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Quiero:</w:t>
            </w:r>
            <w:r w:rsidR="004D6371">
              <w:rPr>
                <w:rFonts w:eastAsia="Arial" w:cs="Arial"/>
              </w:rPr>
              <w:t xml:space="preserve"> Crear un evento de salud </w:t>
            </w:r>
          </w:p>
          <w:p w14:paraId="76BC4B1E" w14:textId="052B6CE0" w:rsidR="00B15E67" w:rsidRDefault="00B15E67" w:rsidP="002F470B">
            <w:pPr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Para:</w:t>
            </w:r>
            <w:r w:rsidR="004D6371">
              <w:rPr>
                <w:rFonts w:eastAsia="Arial" w:cs="Arial"/>
              </w:rPr>
              <w:t xml:space="preserve"> Para ofrecer el servicio a diferentes </w:t>
            </w:r>
            <w:r w:rsidR="0037213B">
              <w:rPr>
                <w:rFonts w:eastAsia="Arial" w:cs="Arial"/>
              </w:rPr>
              <w:t>clientes.</w:t>
            </w:r>
          </w:p>
          <w:p w14:paraId="309ABE1A" w14:textId="77777777" w:rsidR="00B15E67" w:rsidRDefault="00B15E67" w:rsidP="002F470B">
            <w:pPr>
              <w:rPr>
                <w:rFonts w:eastAsia="Arial" w:cs="Arial"/>
              </w:rPr>
            </w:pPr>
          </w:p>
        </w:tc>
      </w:tr>
      <w:tr w:rsidR="00B15E67" w14:paraId="49608BB1" w14:textId="77777777" w:rsidTr="002F470B">
        <w:tc>
          <w:tcPr>
            <w:tcW w:w="8494" w:type="dxa"/>
          </w:tcPr>
          <w:p w14:paraId="1515E129" w14:textId="77777777" w:rsidR="00B15E67" w:rsidRDefault="00B15E67" w:rsidP="002F470B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Criterios de aceptación:</w:t>
            </w:r>
          </w:p>
          <w:p w14:paraId="036BAC01" w14:textId="6DFC6DAB" w:rsidR="00B15E67" w:rsidRDefault="00B15E67" w:rsidP="002F470B">
            <w:pPr>
              <w:rPr>
                <w:rFonts w:eastAsia="Arial" w:cs="Arial"/>
                <w:bCs/>
              </w:rPr>
            </w:pPr>
            <w:r w:rsidRPr="0037213B">
              <w:rPr>
                <w:rFonts w:eastAsia="Arial" w:cs="Arial"/>
                <w:b/>
                <w:sz w:val="32"/>
                <w:szCs w:val="32"/>
              </w:rPr>
              <w:t>*</w:t>
            </w:r>
            <w:r>
              <w:rPr>
                <w:rFonts w:eastAsia="Arial" w:cs="Arial"/>
                <w:b/>
              </w:rPr>
              <w:t xml:space="preserve"> </w:t>
            </w:r>
            <w:r w:rsidR="0037213B">
              <w:rPr>
                <w:rFonts w:eastAsia="Arial" w:cs="Arial"/>
                <w:bCs/>
              </w:rPr>
              <w:t>El usuario de administrador debe</w:t>
            </w:r>
            <w:r w:rsidR="0037213B" w:rsidRPr="0037213B">
              <w:rPr>
                <w:rFonts w:eastAsia="Arial" w:cs="Arial"/>
                <w:bCs/>
              </w:rPr>
              <w:t xml:space="preserve"> crear varios eventos de salud con fechas según el calendario actual</w:t>
            </w:r>
            <w:r>
              <w:rPr>
                <w:rFonts w:eastAsia="Arial" w:cs="Arial"/>
                <w:bCs/>
              </w:rPr>
              <w:t>.</w:t>
            </w:r>
          </w:p>
          <w:p w14:paraId="7C53DC45" w14:textId="77ED5518" w:rsidR="0037213B" w:rsidRPr="0037213B" w:rsidRDefault="00B15E67" w:rsidP="0037213B">
            <w:pPr>
              <w:rPr>
                <w:rFonts w:eastAsia="Arial" w:cs="Arial"/>
                <w:bCs/>
              </w:rPr>
            </w:pPr>
            <w:r w:rsidRPr="0037213B">
              <w:rPr>
                <w:rFonts w:eastAsia="Arial" w:cs="Arial"/>
                <w:b/>
                <w:sz w:val="32"/>
                <w:szCs w:val="32"/>
              </w:rPr>
              <w:t>*</w:t>
            </w:r>
            <w:r w:rsidR="0037213B">
              <w:rPr>
                <w:rFonts w:eastAsia="Arial" w:cs="Arial"/>
                <w:bCs/>
                <w:sz w:val="32"/>
                <w:szCs w:val="32"/>
              </w:rPr>
              <w:t xml:space="preserve"> </w:t>
            </w:r>
            <w:r w:rsidR="0037213B" w:rsidRPr="0037213B">
              <w:rPr>
                <w:rFonts w:eastAsia="Arial" w:cs="Arial"/>
                <w:bCs/>
              </w:rPr>
              <w:t>Los eventos de salud deb</w:t>
            </w:r>
            <w:r w:rsidR="0037213B">
              <w:rPr>
                <w:rFonts w:eastAsia="Arial" w:cs="Arial"/>
                <w:bCs/>
              </w:rPr>
              <w:t>en de estar relacionados con las siguientes categorías</w:t>
            </w:r>
            <w:r w:rsidR="0037213B" w:rsidRPr="0037213B">
              <w:rPr>
                <w:rFonts w:eastAsia="Arial" w:cs="Arial"/>
                <w:bCs/>
              </w:rPr>
              <w:t>:</w:t>
            </w:r>
          </w:p>
          <w:p w14:paraId="61EB91A9" w14:textId="77777777" w:rsidR="0037213B" w:rsidRDefault="0037213B" w:rsidP="0037213B">
            <w:pPr>
              <w:pStyle w:val="Prrafodelista"/>
              <w:numPr>
                <w:ilvl w:val="0"/>
                <w:numId w:val="41"/>
              </w:numPr>
              <w:rPr>
                <w:rFonts w:eastAsia="Arial" w:cs="Arial"/>
                <w:bCs/>
              </w:rPr>
            </w:pPr>
            <w:r w:rsidRPr="0037213B">
              <w:rPr>
                <w:rFonts w:eastAsia="Arial" w:cs="Arial"/>
                <w:bCs/>
              </w:rPr>
              <w:t>Vacunación</w:t>
            </w:r>
          </w:p>
          <w:p w14:paraId="09AB067F" w14:textId="77777777" w:rsidR="0037213B" w:rsidRDefault="0037213B" w:rsidP="0037213B">
            <w:pPr>
              <w:pStyle w:val="Prrafodelista"/>
              <w:numPr>
                <w:ilvl w:val="0"/>
                <w:numId w:val="41"/>
              </w:numPr>
              <w:rPr>
                <w:rFonts w:eastAsia="Arial" w:cs="Arial"/>
                <w:bCs/>
              </w:rPr>
            </w:pPr>
            <w:r w:rsidRPr="0037213B">
              <w:rPr>
                <w:rFonts w:eastAsia="Arial" w:cs="Arial"/>
                <w:bCs/>
              </w:rPr>
              <w:t>Yoga</w:t>
            </w:r>
          </w:p>
          <w:p w14:paraId="248F5FDC" w14:textId="77777777" w:rsidR="0037213B" w:rsidRDefault="0037213B" w:rsidP="0037213B">
            <w:pPr>
              <w:pStyle w:val="Prrafodelista"/>
              <w:numPr>
                <w:ilvl w:val="0"/>
                <w:numId w:val="41"/>
              </w:numPr>
              <w:rPr>
                <w:rFonts w:eastAsia="Arial" w:cs="Arial"/>
                <w:bCs/>
              </w:rPr>
            </w:pPr>
            <w:r w:rsidRPr="0037213B">
              <w:rPr>
                <w:rFonts w:eastAsia="Arial" w:cs="Arial"/>
                <w:bCs/>
              </w:rPr>
              <w:t>Optometría</w:t>
            </w:r>
          </w:p>
          <w:p w14:paraId="54B24820" w14:textId="2459D00E" w:rsidR="0037213B" w:rsidRPr="0037213B" w:rsidRDefault="0037213B" w:rsidP="0037213B">
            <w:pPr>
              <w:pStyle w:val="Prrafodelista"/>
              <w:numPr>
                <w:ilvl w:val="0"/>
                <w:numId w:val="41"/>
              </w:numPr>
              <w:rPr>
                <w:rFonts w:eastAsia="Arial" w:cs="Arial"/>
                <w:bCs/>
              </w:rPr>
            </w:pPr>
            <w:r w:rsidRPr="0037213B">
              <w:rPr>
                <w:rFonts w:eastAsia="Arial" w:cs="Arial"/>
                <w:bCs/>
              </w:rPr>
              <w:t>Nutrición</w:t>
            </w:r>
          </w:p>
          <w:p w14:paraId="694CFBB0" w14:textId="08081DFA" w:rsidR="00B15E67" w:rsidRPr="00203DE0" w:rsidRDefault="00B15E67" w:rsidP="002F470B">
            <w:pPr>
              <w:rPr>
                <w:rFonts w:eastAsia="Arial" w:cs="Arial"/>
                <w:bCs/>
              </w:rPr>
            </w:pPr>
          </w:p>
        </w:tc>
      </w:tr>
    </w:tbl>
    <w:p w14:paraId="17DBEFB4" w14:textId="77777777" w:rsidR="00B15E67" w:rsidRDefault="00B15E67" w:rsidP="00B15E67"/>
    <w:p w14:paraId="6B877D2B" w14:textId="77777777" w:rsidR="00B15E67" w:rsidRDefault="00B15E67" w:rsidP="00B15E67">
      <w:pPr>
        <w:spacing w:before="0" w:after="0"/>
        <w:jc w:val="left"/>
      </w:pPr>
      <w:r>
        <w:br w:type="page"/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15E67" w:rsidRPr="00B4349D" w14:paraId="0759F445" w14:textId="77777777" w:rsidTr="00945F6B">
        <w:tc>
          <w:tcPr>
            <w:tcW w:w="8494" w:type="dxa"/>
            <w:shd w:val="clear" w:color="auto" w:fill="92D050"/>
          </w:tcPr>
          <w:p w14:paraId="47D9BDFA" w14:textId="09191876" w:rsidR="00B15E67" w:rsidRPr="00B4349D" w:rsidRDefault="0037213B" w:rsidP="002F470B">
            <w:pPr>
              <w:rPr>
                <w:rFonts w:eastAsia="Arial" w:cs="Arial"/>
                <w:bCs/>
              </w:rPr>
            </w:pPr>
            <w:r>
              <w:rPr>
                <w:rFonts w:eastAsia="Arial" w:cs="Arial"/>
                <w:b/>
              </w:rPr>
              <w:lastRenderedPageBreak/>
              <w:t>Historia de usuario</w:t>
            </w:r>
            <w:r w:rsidR="00B15E67" w:rsidRPr="00B4349D">
              <w:rPr>
                <w:rFonts w:eastAsia="Arial" w:cs="Arial"/>
                <w:b/>
              </w:rPr>
              <w:t xml:space="preserve">: </w:t>
            </w:r>
            <w:r>
              <w:rPr>
                <w:rFonts w:eastAsia="Arial" w:cs="Arial"/>
                <w:bCs/>
              </w:rPr>
              <w:t>Rol de usuario transaccional</w:t>
            </w:r>
          </w:p>
        </w:tc>
      </w:tr>
      <w:tr w:rsidR="00B15E67" w14:paraId="589F8E1A" w14:textId="77777777" w:rsidTr="002F470B">
        <w:trPr>
          <w:trHeight w:val="1339"/>
        </w:trPr>
        <w:tc>
          <w:tcPr>
            <w:tcW w:w="8494" w:type="dxa"/>
          </w:tcPr>
          <w:p w14:paraId="20FCA361" w14:textId="77777777" w:rsidR="00B15E67" w:rsidRPr="00BB106F" w:rsidRDefault="00B15E67" w:rsidP="002F470B">
            <w:pPr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 xml:space="preserve">Asignación: </w:t>
            </w:r>
            <w:r>
              <w:rPr>
                <w:rFonts w:eastAsia="Arial" w:cs="Arial"/>
              </w:rPr>
              <w:t>William Cabrera</w:t>
            </w:r>
          </w:p>
          <w:p w14:paraId="17148F71" w14:textId="77777777" w:rsidR="00B15E67" w:rsidRPr="00BB106F" w:rsidRDefault="00B15E67" w:rsidP="002F470B">
            <w:pPr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 xml:space="preserve">Prioridad: </w:t>
            </w:r>
            <w:r>
              <w:rPr>
                <w:rFonts w:eastAsia="Arial" w:cs="Arial"/>
              </w:rPr>
              <w:t>Alta</w:t>
            </w:r>
          </w:p>
          <w:p w14:paraId="0ACF954E" w14:textId="77777777" w:rsidR="00B15E67" w:rsidRPr="00BB106F" w:rsidRDefault="00B15E67" w:rsidP="002F470B">
            <w:pPr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Estimación:</w:t>
            </w:r>
            <w:r>
              <w:rPr>
                <w:rFonts w:eastAsia="Arial" w:cs="Arial"/>
              </w:rPr>
              <w:t>6</w:t>
            </w:r>
          </w:p>
        </w:tc>
      </w:tr>
      <w:tr w:rsidR="00B15E67" w14:paraId="50B96F60" w14:textId="77777777" w:rsidTr="002F470B">
        <w:tc>
          <w:tcPr>
            <w:tcW w:w="8494" w:type="dxa"/>
          </w:tcPr>
          <w:p w14:paraId="7C1B6132" w14:textId="77777777" w:rsidR="00B15E67" w:rsidRDefault="00B15E67" w:rsidP="002F470B">
            <w:pPr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Descripción.</w:t>
            </w:r>
          </w:p>
          <w:p w14:paraId="416CAEA1" w14:textId="46DBF9A9" w:rsidR="00B15E67" w:rsidRDefault="00B15E67" w:rsidP="002F470B">
            <w:pPr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Como:</w:t>
            </w:r>
            <w:r>
              <w:rPr>
                <w:rFonts w:eastAsia="Arial" w:cs="Arial"/>
              </w:rPr>
              <w:t xml:space="preserve"> Usuario </w:t>
            </w:r>
            <w:r w:rsidR="0037213B">
              <w:rPr>
                <w:rFonts w:eastAsia="Arial" w:cs="Arial"/>
              </w:rPr>
              <w:t>transaccional</w:t>
            </w:r>
          </w:p>
          <w:p w14:paraId="01742CE2" w14:textId="28C61C53" w:rsidR="00B15E67" w:rsidRDefault="00B15E67" w:rsidP="002F470B">
            <w:pPr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>Quiero:</w:t>
            </w:r>
            <w:r w:rsidR="0037213B">
              <w:rPr>
                <w:rFonts w:eastAsia="Arial" w:cs="Arial"/>
              </w:rPr>
              <w:t xml:space="preserve"> Poder visualizar los eventos disponibles</w:t>
            </w:r>
            <w:r>
              <w:rPr>
                <w:rFonts w:eastAsia="Arial" w:cs="Arial"/>
              </w:rPr>
              <w:t xml:space="preserve">. </w:t>
            </w:r>
          </w:p>
          <w:p w14:paraId="60EA9E23" w14:textId="4D033097" w:rsidR="00B15E67" w:rsidRDefault="00B15E67" w:rsidP="002F470B">
            <w:pPr>
              <w:rPr>
                <w:rFonts w:eastAsia="Arial" w:cs="Arial"/>
              </w:rPr>
            </w:pPr>
            <w:r>
              <w:rPr>
                <w:rFonts w:eastAsia="Arial" w:cs="Arial"/>
                <w:b/>
              </w:rPr>
              <w:t xml:space="preserve">Para: </w:t>
            </w:r>
            <w:r w:rsidR="0037213B">
              <w:rPr>
                <w:rFonts w:eastAsia="Arial" w:cs="Arial"/>
              </w:rPr>
              <w:t>Agendar cita según de acuerdo con la disponibilidad</w:t>
            </w:r>
            <w:r>
              <w:rPr>
                <w:rFonts w:eastAsia="Arial" w:cs="Arial"/>
              </w:rPr>
              <w:t>.</w:t>
            </w:r>
          </w:p>
          <w:p w14:paraId="23C17BDC" w14:textId="77777777" w:rsidR="00B15E67" w:rsidRDefault="00B15E67" w:rsidP="002F470B">
            <w:pPr>
              <w:rPr>
                <w:rFonts w:eastAsia="Arial" w:cs="Arial"/>
              </w:rPr>
            </w:pPr>
          </w:p>
        </w:tc>
      </w:tr>
      <w:tr w:rsidR="00B15E67" w14:paraId="085C37A9" w14:textId="77777777" w:rsidTr="002F470B">
        <w:tc>
          <w:tcPr>
            <w:tcW w:w="8494" w:type="dxa"/>
          </w:tcPr>
          <w:p w14:paraId="74F2A883" w14:textId="77777777" w:rsidR="00B15E67" w:rsidRDefault="00B15E67" w:rsidP="002F470B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Criterios de aceptación:</w:t>
            </w:r>
          </w:p>
          <w:p w14:paraId="1C37A659" w14:textId="45669763" w:rsidR="00B15E67" w:rsidRPr="00DC31D9" w:rsidRDefault="00B15E67" w:rsidP="002F470B">
            <w:pPr>
              <w:rPr>
                <w:rFonts w:eastAsia="Arial" w:cs="Arial"/>
                <w:bCs/>
                <w:sz w:val="22"/>
                <w:szCs w:val="22"/>
              </w:rPr>
            </w:pPr>
            <w:r>
              <w:rPr>
                <w:rFonts w:eastAsia="Arial" w:cs="Arial"/>
                <w:b/>
              </w:rPr>
              <w:t xml:space="preserve">* </w:t>
            </w:r>
            <w:r w:rsidRPr="00DC31D9">
              <w:rPr>
                <w:rFonts w:eastAsia="Arial"/>
              </w:rPr>
              <w:t xml:space="preserve">El usuario </w:t>
            </w:r>
            <w:r w:rsidR="0037213B">
              <w:rPr>
                <w:rFonts w:eastAsia="Arial"/>
              </w:rPr>
              <w:t xml:space="preserve">transaccional </w:t>
            </w:r>
            <w:r w:rsidRPr="00DC31D9">
              <w:rPr>
                <w:rFonts w:eastAsia="Arial"/>
              </w:rPr>
              <w:t>debe poder visualizar</w:t>
            </w:r>
            <w:r w:rsidR="0037213B">
              <w:rPr>
                <w:rFonts w:eastAsia="Arial"/>
              </w:rPr>
              <w:t xml:space="preserve"> los eventos de salud disponibles de acuerdo con las fechas según el calendario actual</w:t>
            </w:r>
            <w:r w:rsidRPr="00DC31D9">
              <w:rPr>
                <w:rFonts w:eastAsia="Arial"/>
              </w:rPr>
              <w:t>.</w:t>
            </w:r>
          </w:p>
          <w:p w14:paraId="1DF56872" w14:textId="32537823" w:rsidR="00B15E67" w:rsidRPr="00DC31D9" w:rsidRDefault="00B15E67" w:rsidP="002F470B">
            <w:r w:rsidRPr="00DC31D9">
              <w:t>* El usuario debe poder</w:t>
            </w:r>
            <w:r w:rsidR="00380EBA">
              <w:t xml:space="preserve"> obtener una cita para cualquier evento de salud disponible de acuerdo con la necesidad del cliente</w:t>
            </w:r>
            <w:r w:rsidRPr="00DC31D9">
              <w:t>.</w:t>
            </w:r>
          </w:p>
          <w:p w14:paraId="6AB49529" w14:textId="766E0F7F" w:rsidR="00B15E67" w:rsidRPr="00DC31D9" w:rsidRDefault="00B15E67" w:rsidP="002F470B">
            <w:r w:rsidRPr="00DC31D9">
              <w:t xml:space="preserve">* El usuario </w:t>
            </w:r>
            <w:r w:rsidR="00380EBA">
              <w:t>para agendar cita debe registrar su información personal</w:t>
            </w:r>
            <w:r w:rsidRPr="00DC31D9">
              <w:t>.</w:t>
            </w:r>
          </w:p>
          <w:p w14:paraId="2CCB2521" w14:textId="760C38B1" w:rsidR="00B15E67" w:rsidRPr="00DC31D9" w:rsidRDefault="00B15E67" w:rsidP="00380EBA">
            <w:r w:rsidRPr="00DC31D9">
              <w:t xml:space="preserve">* </w:t>
            </w:r>
            <w:r w:rsidR="00380EBA">
              <w:t>Los eventos disponibles para el usuario son de v</w:t>
            </w:r>
            <w:r w:rsidR="00380EBA">
              <w:t>acunación</w:t>
            </w:r>
            <w:r w:rsidR="00380EBA">
              <w:t>, y</w:t>
            </w:r>
            <w:r w:rsidR="00380EBA">
              <w:t>oga</w:t>
            </w:r>
            <w:r w:rsidR="00380EBA">
              <w:t>, o</w:t>
            </w:r>
            <w:r w:rsidR="00380EBA">
              <w:t>ptometría</w:t>
            </w:r>
            <w:r w:rsidR="00380EBA">
              <w:t xml:space="preserve"> y n</w:t>
            </w:r>
            <w:r w:rsidR="00380EBA">
              <w:t>utrición</w:t>
            </w:r>
            <w:r w:rsidRPr="00DC31D9">
              <w:t>.</w:t>
            </w:r>
          </w:p>
        </w:tc>
      </w:tr>
    </w:tbl>
    <w:p w14:paraId="40AEE21A" w14:textId="54D00B9C" w:rsidR="00203DE0" w:rsidRDefault="00203DE0" w:rsidP="00B15E67">
      <w:pPr>
        <w:pStyle w:val="Ttulo2"/>
        <w:numPr>
          <w:ilvl w:val="0"/>
          <w:numId w:val="0"/>
        </w:numPr>
      </w:pPr>
    </w:p>
    <w:p w14:paraId="68FDE8A9" w14:textId="6FD38F4E" w:rsidR="00DC31D9" w:rsidRDefault="00DC31D9" w:rsidP="00613EDE"/>
    <w:p w14:paraId="222DA377" w14:textId="4BE4D715" w:rsidR="00DC31D9" w:rsidRDefault="00DC31D9" w:rsidP="00613EDE"/>
    <w:sectPr w:rsidR="00DC31D9" w:rsidSect="003410F8">
      <w:headerReference w:type="first" r:id="rId11"/>
      <w:footerReference w:type="first" r:id="rId12"/>
      <w:pgSz w:w="12242" w:h="15842"/>
      <w:pgMar w:top="1418" w:right="1701" w:bottom="1418" w:left="1701" w:header="709" w:footer="709" w:gutter="0"/>
      <w:pgBorders w:offsetFrom="page">
        <w:top w:val="thinThickSmallGap" w:sz="24" w:space="24" w:color="00492C"/>
        <w:left w:val="thinThickSmallGap" w:sz="24" w:space="24" w:color="00492C"/>
        <w:bottom w:val="thickThinSmallGap" w:sz="24" w:space="24" w:color="00492C"/>
        <w:right w:val="thickThinSmallGap" w:sz="24" w:space="24" w:color="00492C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5B85" w14:textId="77777777" w:rsidR="007147E0" w:rsidRDefault="007147E0">
      <w:r>
        <w:separator/>
      </w:r>
    </w:p>
  </w:endnote>
  <w:endnote w:type="continuationSeparator" w:id="0">
    <w:p w14:paraId="03777D50" w14:textId="77777777" w:rsidR="007147E0" w:rsidRDefault="00714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080A1" w14:textId="77777777" w:rsidR="00CF2D7D" w:rsidRDefault="00CF2D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1B0D5" w14:textId="77777777" w:rsidR="007147E0" w:rsidRDefault="007147E0">
      <w:r>
        <w:separator/>
      </w:r>
    </w:p>
  </w:footnote>
  <w:footnote w:type="continuationSeparator" w:id="0">
    <w:p w14:paraId="1B3411EB" w14:textId="77777777" w:rsidR="007147E0" w:rsidRDefault="00714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ED765" w14:textId="0ACA3179" w:rsidR="00CF2D7D" w:rsidRDefault="00CF2D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2" w15:restartNumberingAfterBreak="0">
    <w:nsid w:val="066B5841"/>
    <w:multiLevelType w:val="hybridMultilevel"/>
    <w:tmpl w:val="E4D0960A"/>
    <w:lvl w:ilvl="0" w:tplc="7A7C6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988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0E2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62E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07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C86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D60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182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E84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EAD2E1F"/>
    <w:multiLevelType w:val="hybridMultilevel"/>
    <w:tmpl w:val="B1302B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3611F0"/>
    <w:multiLevelType w:val="hybridMultilevel"/>
    <w:tmpl w:val="2D6C0B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244FC"/>
    <w:multiLevelType w:val="hybridMultilevel"/>
    <w:tmpl w:val="5B30AF56"/>
    <w:lvl w:ilvl="0" w:tplc="E53CC314">
      <w:numFmt w:val="bullet"/>
      <w:lvlText w:val="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840FB3"/>
    <w:multiLevelType w:val="hybridMultilevel"/>
    <w:tmpl w:val="D65AC81E"/>
    <w:lvl w:ilvl="0" w:tplc="B91A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9C6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3E1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E00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6E3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E4B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22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989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4C4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F8B455B"/>
    <w:multiLevelType w:val="hybridMultilevel"/>
    <w:tmpl w:val="FD8A2776"/>
    <w:lvl w:ilvl="0" w:tplc="2068A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8A07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61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5E9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6F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D83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F63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7443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EF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0E10DB7"/>
    <w:multiLevelType w:val="hybridMultilevel"/>
    <w:tmpl w:val="9790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F7BC5"/>
    <w:multiLevelType w:val="hybridMultilevel"/>
    <w:tmpl w:val="06E4CDC2"/>
    <w:lvl w:ilvl="0" w:tplc="39EA1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38A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528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ACA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727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AEE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268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90F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3EB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A941DB"/>
    <w:multiLevelType w:val="hybridMultilevel"/>
    <w:tmpl w:val="800A81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4C777A"/>
    <w:multiLevelType w:val="hybridMultilevel"/>
    <w:tmpl w:val="76DEA5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6F40B9"/>
    <w:multiLevelType w:val="hybridMultilevel"/>
    <w:tmpl w:val="D57A43DE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3" w15:restartNumberingAfterBreak="0">
    <w:nsid w:val="319F61C1"/>
    <w:multiLevelType w:val="hybridMultilevel"/>
    <w:tmpl w:val="01102D08"/>
    <w:lvl w:ilvl="0" w:tplc="E15E4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209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AE0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D84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307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63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26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20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4AF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3F40C2"/>
    <w:multiLevelType w:val="hybridMultilevel"/>
    <w:tmpl w:val="031A757A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9C14E7C"/>
    <w:multiLevelType w:val="hybridMultilevel"/>
    <w:tmpl w:val="7B144A0C"/>
    <w:lvl w:ilvl="0" w:tplc="0CA8F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3C2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E41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52E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9A2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E67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7EC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245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123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A8C4C18"/>
    <w:multiLevelType w:val="hybridMultilevel"/>
    <w:tmpl w:val="08F632D6"/>
    <w:lvl w:ilvl="0" w:tplc="87D20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761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AC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DA8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C8B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9CD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3E6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6E6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82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D3D1B1D"/>
    <w:multiLevelType w:val="hybridMultilevel"/>
    <w:tmpl w:val="B1302B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E35DEA"/>
    <w:multiLevelType w:val="hybridMultilevel"/>
    <w:tmpl w:val="416A0CF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48C576E4"/>
    <w:multiLevelType w:val="hybridMultilevel"/>
    <w:tmpl w:val="A2DC7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F5CA9"/>
    <w:multiLevelType w:val="hybridMultilevel"/>
    <w:tmpl w:val="F5B00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73F46"/>
    <w:multiLevelType w:val="hybridMultilevel"/>
    <w:tmpl w:val="093C8F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91546ED"/>
    <w:multiLevelType w:val="hybridMultilevel"/>
    <w:tmpl w:val="052CE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45CD4"/>
    <w:multiLevelType w:val="hybridMultilevel"/>
    <w:tmpl w:val="E4BA7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C4E6D67"/>
    <w:multiLevelType w:val="hybridMultilevel"/>
    <w:tmpl w:val="BBE85630"/>
    <w:lvl w:ilvl="0" w:tplc="DA628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83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CE2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E69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7CB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DCD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245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87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628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E8E42AE"/>
    <w:multiLevelType w:val="hybridMultilevel"/>
    <w:tmpl w:val="9B5E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41194"/>
    <w:multiLevelType w:val="hybridMultilevel"/>
    <w:tmpl w:val="0B02B8B8"/>
    <w:lvl w:ilvl="0" w:tplc="606C8938">
      <w:numFmt w:val="bullet"/>
      <w:lvlText w:val="•"/>
      <w:lvlJc w:val="left"/>
      <w:pPr>
        <w:ind w:left="27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67DED"/>
    <w:multiLevelType w:val="hybridMultilevel"/>
    <w:tmpl w:val="C778F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DF819FE"/>
    <w:multiLevelType w:val="hybridMultilevel"/>
    <w:tmpl w:val="A52C1264"/>
    <w:lvl w:ilvl="0" w:tplc="606C8938">
      <w:numFmt w:val="bullet"/>
      <w:lvlText w:val="•"/>
      <w:lvlJc w:val="left"/>
      <w:pPr>
        <w:ind w:left="27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70C33E1B"/>
    <w:multiLevelType w:val="hybridMultilevel"/>
    <w:tmpl w:val="580E66C4"/>
    <w:lvl w:ilvl="0" w:tplc="E53CC314">
      <w:numFmt w:val="bullet"/>
      <w:lvlText w:val="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B36E2"/>
    <w:multiLevelType w:val="hybridMultilevel"/>
    <w:tmpl w:val="8BAA7F7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5837C2"/>
    <w:multiLevelType w:val="hybridMultilevel"/>
    <w:tmpl w:val="A36E529E"/>
    <w:lvl w:ilvl="0" w:tplc="2A844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06CC3"/>
    <w:multiLevelType w:val="multilevel"/>
    <w:tmpl w:val="ABEC1C4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6770BFB"/>
    <w:multiLevelType w:val="hybridMultilevel"/>
    <w:tmpl w:val="86060C68"/>
    <w:lvl w:ilvl="0" w:tplc="E53CC314">
      <w:numFmt w:val="bullet"/>
      <w:lvlText w:val="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E36CC"/>
    <w:multiLevelType w:val="hybridMultilevel"/>
    <w:tmpl w:val="F3A23CE8"/>
    <w:lvl w:ilvl="0" w:tplc="606C8938">
      <w:numFmt w:val="bullet"/>
      <w:lvlText w:val="•"/>
      <w:lvlJc w:val="left"/>
      <w:pPr>
        <w:ind w:left="27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644201">
    <w:abstractNumId w:val="32"/>
  </w:num>
  <w:num w:numId="2" w16cid:durableId="1568416713">
    <w:abstractNumId w:val="32"/>
  </w:num>
  <w:num w:numId="3" w16cid:durableId="6098212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25392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3958465">
    <w:abstractNumId w:val="0"/>
  </w:num>
  <w:num w:numId="6" w16cid:durableId="346831211">
    <w:abstractNumId w:val="1"/>
  </w:num>
  <w:num w:numId="7" w16cid:durableId="2135902051">
    <w:abstractNumId w:val="30"/>
  </w:num>
  <w:num w:numId="8" w16cid:durableId="834028384">
    <w:abstractNumId w:val="17"/>
  </w:num>
  <w:num w:numId="9" w16cid:durableId="1760712780">
    <w:abstractNumId w:val="3"/>
  </w:num>
  <w:num w:numId="10" w16cid:durableId="1371880479">
    <w:abstractNumId w:val="11"/>
  </w:num>
  <w:num w:numId="11" w16cid:durableId="1534027954">
    <w:abstractNumId w:val="10"/>
  </w:num>
  <w:num w:numId="12" w16cid:durableId="587887066">
    <w:abstractNumId w:val="25"/>
  </w:num>
  <w:num w:numId="13" w16cid:durableId="406419213">
    <w:abstractNumId w:val="4"/>
  </w:num>
  <w:num w:numId="14" w16cid:durableId="641694339">
    <w:abstractNumId w:val="22"/>
  </w:num>
  <w:num w:numId="15" w16cid:durableId="1568106612">
    <w:abstractNumId w:val="19"/>
  </w:num>
  <w:num w:numId="16" w16cid:durableId="2057463909">
    <w:abstractNumId w:val="12"/>
  </w:num>
  <w:num w:numId="17" w16cid:durableId="111284745">
    <w:abstractNumId w:val="8"/>
  </w:num>
  <w:num w:numId="18" w16cid:durableId="21065596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03190644">
    <w:abstractNumId w:val="3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92924265">
    <w:abstractNumId w:val="18"/>
  </w:num>
  <w:num w:numId="21" w16cid:durableId="1757314592">
    <w:abstractNumId w:val="28"/>
  </w:num>
  <w:num w:numId="22" w16cid:durableId="1066493095">
    <w:abstractNumId w:val="26"/>
  </w:num>
  <w:num w:numId="23" w16cid:durableId="186021875">
    <w:abstractNumId w:val="34"/>
  </w:num>
  <w:num w:numId="24" w16cid:durableId="242881522">
    <w:abstractNumId w:val="29"/>
  </w:num>
  <w:num w:numId="25" w16cid:durableId="232668223">
    <w:abstractNumId w:val="33"/>
  </w:num>
  <w:num w:numId="26" w16cid:durableId="2142529895">
    <w:abstractNumId w:val="5"/>
  </w:num>
  <w:num w:numId="27" w16cid:durableId="299917109">
    <w:abstractNumId w:val="32"/>
    <w:lvlOverride w:ilvl="0">
      <w:startOverride w:val="1"/>
    </w:lvlOverride>
  </w:num>
  <w:num w:numId="28" w16cid:durableId="296103771">
    <w:abstractNumId w:val="9"/>
  </w:num>
  <w:num w:numId="29" w16cid:durableId="536967295">
    <w:abstractNumId w:val="23"/>
  </w:num>
  <w:num w:numId="30" w16cid:durableId="1196701022">
    <w:abstractNumId w:val="15"/>
  </w:num>
  <w:num w:numId="31" w16cid:durableId="2142726048">
    <w:abstractNumId w:val="16"/>
  </w:num>
  <w:num w:numId="32" w16cid:durableId="2019770633">
    <w:abstractNumId w:val="2"/>
  </w:num>
  <w:num w:numId="33" w16cid:durableId="820191853">
    <w:abstractNumId w:val="13"/>
  </w:num>
  <w:num w:numId="34" w16cid:durableId="1194613604">
    <w:abstractNumId w:val="6"/>
  </w:num>
  <w:num w:numId="35" w16cid:durableId="466508701">
    <w:abstractNumId w:val="7"/>
  </w:num>
  <w:num w:numId="36" w16cid:durableId="1310016259">
    <w:abstractNumId w:val="27"/>
  </w:num>
  <w:num w:numId="37" w16cid:durableId="822817006">
    <w:abstractNumId w:val="21"/>
  </w:num>
  <w:num w:numId="38" w16cid:durableId="1966540727">
    <w:abstractNumId w:val="24"/>
  </w:num>
  <w:num w:numId="39" w16cid:durableId="306597398">
    <w:abstractNumId w:val="14"/>
  </w:num>
  <w:num w:numId="40" w16cid:durableId="1837112857">
    <w:abstractNumId w:val="31"/>
  </w:num>
  <w:num w:numId="41" w16cid:durableId="8400052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8E"/>
    <w:rsid w:val="00007BB4"/>
    <w:rsid w:val="00014747"/>
    <w:rsid w:val="0001634D"/>
    <w:rsid w:val="0003273B"/>
    <w:rsid w:val="00041F13"/>
    <w:rsid w:val="0005148B"/>
    <w:rsid w:val="0006260A"/>
    <w:rsid w:val="00065A6D"/>
    <w:rsid w:val="00073481"/>
    <w:rsid w:val="00074158"/>
    <w:rsid w:val="000908EE"/>
    <w:rsid w:val="00092ED6"/>
    <w:rsid w:val="000A3256"/>
    <w:rsid w:val="000A6B08"/>
    <w:rsid w:val="000A74D8"/>
    <w:rsid w:val="000B29E2"/>
    <w:rsid w:val="000B2C55"/>
    <w:rsid w:val="000B70FD"/>
    <w:rsid w:val="000C2191"/>
    <w:rsid w:val="000D0415"/>
    <w:rsid w:val="000D0507"/>
    <w:rsid w:val="000D07F6"/>
    <w:rsid w:val="000D32F4"/>
    <w:rsid w:val="000E2514"/>
    <w:rsid w:val="000F0E40"/>
    <w:rsid w:val="000F3CC2"/>
    <w:rsid w:val="00101915"/>
    <w:rsid w:val="00114E02"/>
    <w:rsid w:val="0011588C"/>
    <w:rsid w:val="00131E24"/>
    <w:rsid w:val="001346FB"/>
    <w:rsid w:val="001358A2"/>
    <w:rsid w:val="00165A93"/>
    <w:rsid w:val="0017047B"/>
    <w:rsid w:val="00171EFD"/>
    <w:rsid w:val="00175868"/>
    <w:rsid w:val="001770A6"/>
    <w:rsid w:val="00180BE7"/>
    <w:rsid w:val="001819BE"/>
    <w:rsid w:val="001873E4"/>
    <w:rsid w:val="00190209"/>
    <w:rsid w:val="00193728"/>
    <w:rsid w:val="001A6065"/>
    <w:rsid w:val="001B4A6B"/>
    <w:rsid w:val="001C02E6"/>
    <w:rsid w:val="001C2242"/>
    <w:rsid w:val="001C272A"/>
    <w:rsid w:val="001C38AB"/>
    <w:rsid w:val="001C3D5C"/>
    <w:rsid w:val="001C5B52"/>
    <w:rsid w:val="001D257D"/>
    <w:rsid w:val="001D49DB"/>
    <w:rsid w:val="001E2B59"/>
    <w:rsid w:val="001E5E50"/>
    <w:rsid w:val="001F1A03"/>
    <w:rsid w:val="00203DE0"/>
    <w:rsid w:val="00206147"/>
    <w:rsid w:val="00212A9C"/>
    <w:rsid w:val="00214FBA"/>
    <w:rsid w:val="0021583E"/>
    <w:rsid w:val="00232BFD"/>
    <w:rsid w:val="00242912"/>
    <w:rsid w:val="00246E48"/>
    <w:rsid w:val="00261F16"/>
    <w:rsid w:val="00267D32"/>
    <w:rsid w:val="002711CA"/>
    <w:rsid w:val="002733BC"/>
    <w:rsid w:val="00281A32"/>
    <w:rsid w:val="0028303B"/>
    <w:rsid w:val="002844EC"/>
    <w:rsid w:val="002A5744"/>
    <w:rsid w:val="002B33FA"/>
    <w:rsid w:val="002C3536"/>
    <w:rsid w:val="002D2447"/>
    <w:rsid w:val="002E7817"/>
    <w:rsid w:val="002F3071"/>
    <w:rsid w:val="00305B78"/>
    <w:rsid w:val="003220E0"/>
    <w:rsid w:val="00322BE9"/>
    <w:rsid w:val="0032736C"/>
    <w:rsid w:val="003410F8"/>
    <w:rsid w:val="00354E1A"/>
    <w:rsid w:val="003553B5"/>
    <w:rsid w:val="0037213B"/>
    <w:rsid w:val="0037252E"/>
    <w:rsid w:val="003759BE"/>
    <w:rsid w:val="00380EBA"/>
    <w:rsid w:val="00383246"/>
    <w:rsid w:val="00386138"/>
    <w:rsid w:val="00387324"/>
    <w:rsid w:val="0039032E"/>
    <w:rsid w:val="00391817"/>
    <w:rsid w:val="0039320F"/>
    <w:rsid w:val="0039402A"/>
    <w:rsid w:val="003957B9"/>
    <w:rsid w:val="00396BB1"/>
    <w:rsid w:val="003975F6"/>
    <w:rsid w:val="003B4549"/>
    <w:rsid w:val="003C2196"/>
    <w:rsid w:val="003C7E9A"/>
    <w:rsid w:val="003D1210"/>
    <w:rsid w:val="003D21AC"/>
    <w:rsid w:val="003E29A5"/>
    <w:rsid w:val="003E3617"/>
    <w:rsid w:val="003E38C5"/>
    <w:rsid w:val="003E4348"/>
    <w:rsid w:val="003F7CB3"/>
    <w:rsid w:val="004023F4"/>
    <w:rsid w:val="00403EE9"/>
    <w:rsid w:val="00407529"/>
    <w:rsid w:val="00413D7D"/>
    <w:rsid w:val="0041677A"/>
    <w:rsid w:val="00426B27"/>
    <w:rsid w:val="00426F87"/>
    <w:rsid w:val="0043390F"/>
    <w:rsid w:val="00435FCE"/>
    <w:rsid w:val="004405F7"/>
    <w:rsid w:val="00451750"/>
    <w:rsid w:val="00453F1A"/>
    <w:rsid w:val="00470E04"/>
    <w:rsid w:val="004A3FFD"/>
    <w:rsid w:val="004A63E1"/>
    <w:rsid w:val="004B31FC"/>
    <w:rsid w:val="004B47FD"/>
    <w:rsid w:val="004B6033"/>
    <w:rsid w:val="004D560C"/>
    <w:rsid w:val="004D6371"/>
    <w:rsid w:val="004E1966"/>
    <w:rsid w:val="004E3B65"/>
    <w:rsid w:val="004E5E9F"/>
    <w:rsid w:val="00501F85"/>
    <w:rsid w:val="00505BB7"/>
    <w:rsid w:val="005068D6"/>
    <w:rsid w:val="005101C9"/>
    <w:rsid w:val="0052135E"/>
    <w:rsid w:val="00530DD3"/>
    <w:rsid w:val="005368D5"/>
    <w:rsid w:val="00537FA4"/>
    <w:rsid w:val="005416BF"/>
    <w:rsid w:val="00546412"/>
    <w:rsid w:val="00547274"/>
    <w:rsid w:val="005538DC"/>
    <w:rsid w:val="005541B1"/>
    <w:rsid w:val="005747DC"/>
    <w:rsid w:val="005826F6"/>
    <w:rsid w:val="00585F3C"/>
    <w:rsid w:val="00587E4B"/>
    <w:rsid w:val="00590521"/>
    <w:rsid w:val="005911DE"/>
    <w:rsid w:val="005975B4"/>
    <w:rsid w:val="005977CC"/>
    <w:rsid w:val="005A0386"/>
    <w:rsid w:val="005B158B"/>
    <w:rsid w:val="005B2634"/>
    <w:rsid w:val="005B2A6F"/>
    <w:rsid w:val="005C0577"/>
    <w:rsid w:val="005C15F0"/>
    <w:rsid w:val="005C3346"/>
    <w:rsid w:val="005C7CB3"/>
    <w:rsid w:val="005D3A9D"/>
    <w:rsid w:val="005E477F"/>
    <w:rsid w:val="005F5D63"/>
    <w:rsid w:val="006028DC"/>
    <w:rsid w:val="00613EDE"/>
    <w:rsid w:val="006206F4"/>
    <w:rsid w:val="00627586"/>
    <w:rsid w:val="0064494E"/>
    <w:rsid w:val="00650D84"/>
    <w:rsid w:val="00655D5D"/>
    <w:rsid w:val="00661318"/>
    <w:rsid w:val="006637CB"/>
    <w:rsid w:val="00665289"/>
    <w:rsid w:val="00665CD5"/>
    <w:rsid w:val="00666C72"/>
    <w:rsid w:val="0067312D"/>
    <w:rsid w:val="00674BDE"/>
    <w:rsid w:val="006775B9"/>
    <w:rsid w:val="00684094"/>
    <w:rsid w:val="006915EC"/>
    <w:rsid w:val="006974CB"/>
    <w:rsid w:val="006A5282"/>
    <w:rsid w:val="006A5C5B"/>
    <w:rsid w:val="006C3248"/>
    <w:rsid w:val="006C63AD"/>
    <w:rsid w:val="006D3B26"/>
    <w:rsid w:val="006E04DB"/>
    <w:rsid w:val="006E2504"/>
    <w:rsid w:val="006E32F9"/>
    <w:rsid w:val="006E60EC"/>
    <w:rsid w:val="006F06FB"/>
    <w:rsid w:val="006F2685"/>
    <w:rsid w:val="00712FE2"/>
    <w:rsid w:val="00713274"/>
    <w:rsid w:val="007147E0"/>
    <w:rsid w:val="00721665"/>
    <w:rsid w:val="00731A95"/>
    <w:rsid w:val="0073345F"/>
    <w:rsid w:val="007413C8"/>
    <w:rsid w:val="007452A6"/>
    <w:rsid w:val="00747EF4"/>
    <w:rsid w:val="00766768"/>
    <w:rsid w:val="00766DC6"/>
    <w:rsid w:val="00780D74"/>
    <w:rsid w:val="00786EBF"/>
    <w:rsid w:val="00787491"/>
    <w:rsid w:val="00790CFB"/>
    <w:rsid w:val="007930C5"/>
    <w:rsid w:val="007953A3"/>
    <w:rsid w:val="007A17B9"/>
    <w:rsid w:val="007A1805"/>
    <w:rsid w:val="007A5113"/>
    <w:rsid w:val="007B0FD4"/>
    <w:rsid w:val="007B2D85"/>
    <w:rsid w:val="007B476A"/>
    <w:rsid w:val="007B4B62"/>
    <w:rsid w:val="007E612D"/>
    <w:rsid w:val="00803E30"/>
    <w:rsid w:val="00805277"/>
    <w:rsid w:val="008146BC"/>
    <w:rsid w:val="008334E0"/>
    <w:rsid w:val="008400F4"/>
    <w:rsid w:val="00843673"/>
    <w:rsid w:val="008541AE"/>
    <w:rsid w:val="00862D7E"/>
    <w:rsid w:val="00864B3D"/>
    <w:rsid w:val="0086538B"/>
    <w:rsid w:val="00867B06"/>
    <w:rsid w:val="0087322B"/>
    <w:rsid w:val="00875B2D"/>
    <w:rsid w:val="00876513"/>
    <w:rsid w:val="008800AA"/>
    <w:rsid w:val="00886CA4"/>
    <w:rsid w:val="008A08F3"/>
    <w:rsid w:val="008A252D"/>
    <w:rsid w:val="008A499F"/>
    <w:rsid w:val="008A69C6"/>
    <w:rsid w:val="008A7FD1"/>
    <w:rsid w:val="008B1A10"/>
    <w:rsid w:val="008B7013"/>
    <w:rsid w:val="008D3474"/>
    <w:rsid w:val="008D5DBC"/>
    <w:rsid w:val="008D6051"/>
    <w:rsid w:val="008D7095"/>
    <w:rsid w:val="008E4B62"/>
    <w:rsid w:val="008F2027"/>
    <w:rsid w:val="008F6CDE"/>
    <w:rsid w:val="009064CA"/>
    <w:rsid w:val="0091094E"/>
    <w:rsid w:val="00913F21"/>
    <w:rsid w:val="00916838"/>
    <w:rsid w:val="00916F62"/>
    <w:rsid w:val="00935B65"/>
    <w:rsid w:val="009439E4"/>
    <w:rsid w:val="009455A3"/>
    <w:rsid w:val="00945F6B"/>
    <w:rsid w:val="00947DC2"/>
    <w:rsid w:val="00950D51"/>
    <w:rsid w:val="00953783"/>
    <w:rsid w:val="00955716"/>
    <w:rsid w:val="00960B66"/>
    <w:rsid w:val="00966711"/>
    <w:rsid w:val="00967343"/>
    <w:rsid w:val="009743D3"/>
    <w:rsid w:val="009866F9"/>
    <w:rsid w:val="009957F2"/>
    <w:rsid w:val="009A0081"/>
    <w:rsid w:val="009B75A2"/>
    <w:rsid w:val="009C1673"/>
    <w:rsid w:val="009C4C55"/>
    <w:rsid w:val="009C6658"/>
    <w:rsid w:val="009D08BF"/>
    <w:rsid w:val="009D1BFE"/>
    <w:rsid w:val="009D7F76"/>
    <w:rsid w:val="009E352A"/>
    <w:rsid w:val="009E521F"/>
    <w:rsid w:val="00A05BA9"/>
    <w:rsid w:val="00A3181F"/>
    <w:rsid w:val="00A3609E"/>
    <w:rsid w:val="00A524A5"/>
    <w:rsid w:val="00A53C0E"/>
    <w:rsid w:val="00A63445"/>
    <w:rsid w:val="00A744AD"/>
    <w:rsid w:val="00A77CAF"/>
    <w:rsid w:val="00A8167E"/>
    <w:rsid w:val="00A81C31"/>
    <w:rsid w:val="00A8350D"/>
    <w:rsid w:val="00A9403A"/>
    <w:rsid w:val="00A972F0"/>
    <w:rsid w:val="00AB019F"/>
    <w:rsid w:val="00AB35D1"/>
    <w:rsid w:val="00AC1EDF"/>
    <w:rsid w:val="00AC7492"/>
    <w:rsid w:val="00AD3789"/>
    <w:rsid w:val="00AE2417"/>
    <w:rsid w:val="00AE364B"/>
    <w:rsid w:val="00B01F62"/>
    <w:rsid w:val="00B04A9D"/>
    <w:rsid w:val="00B07C26"/>
    <w:rsid w:val="00B15E67"/>
    <w:rsid w:val="00B17BBA"/>
    <w:rsid w:val="00B3208C"/>
    <w:rsid w:val="00B3551B"/>
    <w:rsid w:val="00B424C5"/>
    <w:rsid w:val="00B4349D"/>
    <w:rsid w:val="00B554D6"/>
    <w:rsid w:val="00B61702"/>
    <w:rsid w:val="00B61CB6"/>
    <w:rsid w:val="00B64011"/>
    <w:rsid w:val="00B850AD"/>
    <w:rsid w:val="00B94A5E"/>
    <w:rsid w:val="00B97434"/>
    <w:rsid w:val="00BA383A"/>
    <w:rsid w:val="00BB106F"/>
    <w:rsid w:val="00BB1863"/>
    <w:rsid w:val="00BB6479"/>
    <w:rsid w:val="00BB6938"/>
    <w:rsid w:val="00BC1D13"/>
    <w:rsid w:val="00BC4090"/>
    <w:rsid w:val="00BC52C2"/>
    <w:rsid w:val="00BD54CB"/>
    <w:rsid w:val="00BD6161"/>
    <w:rsid w:val="00BD697A"/>
    <w:rsid w:val="00BD76C1"/>
    <w:rsid w:val="00BE4C6A"/>
    <w:rsid w:val="00BE4D34"/>
    <w:rsid w:val="00BF3F02"/>
    <w:rsid w:val="00C13674"/>
    <w:rsid w:val="00C13AA3"/>
    <w:rsid w:val="00C23F6D"/>
    <w:rsid w:val="00C270A7"/>
    <w:rsid w:val="00C37A4B"/>
    <w:rsid w:val="00C46BE6"/>
    <w:rsid w:val="00C520F8"/>
    <w:rsid w:val="00C53195"/>
    <w:rsid w:val="00C5366D"/>
    <w:rsid w:val="00C57AF1"/>
    <w:rsid w:val="00C60DFF"/>
    <w:rsid w:val="00C70976"/>
    <w:rsid w:val="00C919C2"/>
    <w:rsid w:val="00C92374"/>
    <w:rsid w:val="00C93299"/>
    <w:rsid w:val="00C93DDD"/>
    <w:rsid w:val="00C94CD8"/>
    <w:rsid w:val="00CA0DFF"/>
    <w:rsid w:val="00CA15DD"/>
    <w:rsid w:val="00CA4741"/>
    <w:rsid w:val="00CA4DA4"/>
    <w:rsid w:val="00CA6804"/>
    <w:rsid w:val="00CA70EB"/>
    <w:rsid w:val="00CB3401"/>
    <w:rsid w:val="00CB76AA"/>
    <w:rsid w:val="00CD1E96"/>
    <w:rsid w:val="00CD600A"/>
    <w:rsid w:val="00CD6B46"/>
    <w:rsid w:val="00CD6C7E"/>
    <w:rsid w:val="00CE165E"/>
    <w:rsid w:val="00CE29ED"/>
    <w:rsid w:val="00CE7F50"/>
    <w:rsid w:val="00CE7F9C"/>
    <w:rsid w:val="00CF2775"/>
    <w:rsid w:val="00CF2D7D"/>
    <w:rsid w:val="00D066BD"/>
    <w:rsid w:val="00D12EF9"/>
    <w:rsid w:val="00D25C76"/>
    <w:rsid w:val="00D26CB5"/>
    <w:rsid w:val="00D30026"/>
    <w:rsid w:val="00D36F61"/>
    <w:rsid w:val="00D4227F"/>
    <w:rsid w:val="00D47A1E"/>
    <w:rsid w:val="00D54252"/>
    <w:rsid w:val="00D5609F"/>
    <w:rsid w:val="00D57412"/>
    <w:rsid w:val="00D67D5A"/>
    <w:rsid w:val="00D77917"/>
    <w:rsid w:val="00D86226"/>
    <w:rsid w:val="00D877AC"/>
    <w:rsid w:val="00D87FF5"/>
    <w:rsid w:val="00DA6DAD"/>
    <w:rsid w:val="00DB03E3"/>
    <w:rsid w:val="00DB084B"/>
    <w:rsid w:val="00DB7315"/>
    <w:rsid w:val="00DB7E43"/>
    <w:rsid w:val="00DC31D9"/>
    <w:rsid w:val="00DD0360"/>
    <w:rsid w:val="00DD7E25"/>
    <w:rsid w:val="00DE172A"/>
    <w:rsid w:val="00DE1D85"/>
    <w:rsid w:val="00DE77C6"/>
    <w:rsid w:val="00DF0258"/>
    <w:rsid w:val="00DF2D41"/>
    <w:rsid w:val="00DF7876"/>
    <w:rsid w:val="00E00268"/>
    <w:rsid w:val="00E063D0"/>
    <w:rsid w:val="00E121B2"/>
    <w:rsid w:val="00E15595"/>
    <w:rsid w:val="00E265BB"/>
    <w:rsid w:val="00E32CC0"/>
    <w:rsid w:val="00E33031"/>
    <w:rsid w:val="00E34AAA"/>
    <w:rsid w:val="00E41149"/>
    <w:rsid w:val="00E42167"/>
    <w:rsid w:val="00E43771"/>
    <w:rsid w:val="00E46302"/>
    <w:rsid w:val="00E474C3"/>
    <w:rsid w:val="00E50CC1"/>
    <w:rsid w:val="00E540D2"/>
    <w:rsid w:val="00E55D7F"/>
    <w:rsid w:val="00E57507"/>
    <w:rsid w:val="00E57606"/>
    <w:rsid w:val="00E61BDD"/>
    <w:rsid w:val="00E72FB3"/>
    <w:rsid w:val="00E74F4E"/>
    <w:rsid w:val="00E8047B"/>
    <w:rsid w:val="00E83FD7"/>
    <w:rsid w:val="00E84E71"/>
    <w:rsid w:val="00E9608F"/>
    <w:rsid w:val="00EA1F56"/>
    <w:rsid w:val="00EA26DA"/>
    <w:rsid w:val="00EA31E6"/>
    <w:rsid w:val="00EB0452"/>
    <w:rsid w:val="00EF1347"/>
    <w:rsid w:val="00F04AB3"/>
    <w:rsid w:val="00F1502B"/>
    <w:rsid w:val="00F3610D"/>
    <w:rsid w:val="00F3720B"/>
    <w:rsid w:val="00F41D24"/>
    <w:rsid w:val="00F46711"/>
    <w:rsid w:val="00F549CA"/>
    <w:rsid w:val="00F5642B"/>
    <w:rsid w:val="00F57481"/>
    <w:rsid w:val="00F61289"/>
    <w:rsid w:val="00F75647"/>
    <w:rsid w:val="00F9108E"/>
    <w:rsid w:val="00F96941"/>
    <w:rsid w:val="00FA1022"/>
    <w:rsid w:val="00FA5460"/>
    <w:rsid w:val="00FA6864"/>
    <w:rsid w:val="00FB0BF8"/>
    <w:rsid w:val="00FB119E"/>
    <w:rsid w:val="00FB318D"/>
    <w:rsid w:val="00FB4D8D"/>
    <w:rsid w:val="00FB69F4"/>
    <w:rsid w:val="00FB7C9E"/>
    <w:rsid w:val="00FC03F5"/>
    <w:rsid w:val="00FC5A6E"/>
    <w:rsid w:val="00FC7F16"/>
    <w:rsid w:val="00FE7650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91C841"/>
  <w15:docId w15:val="{178C4B00-1511-4E5A-8119-EB5BE423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4CB"/>
    <w:pPr>
      <w:spacing w:before="120" w:after="120"/>
      <w:jc w:val="both"/>
    </w:pPr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5C76"/>
    <w:pPr>
      <w:keepNext/>
      <w:widowControl w:val="0"/>
      <w:numPr>
        <w:numId w:val="2"/>
      </w:numPr>
      <w:adjustRightInd w:val="0"/>
      <w:ind w:left="431" w:hanging="431"/>
      <w:outlineLvl w:val="0"/>
    </w:pPr>
    <w:rPr>
      <w:rFonts w:asciiTheme="majorHAnsi" w:hAnsiTheme="majorHAnsi" w:cs="Arial"/>
      <w:b/>
      <w:color w:val="00492C"/>
      <w:sz w:val="32"/>
      <w:szCs w:val="26"/>
    </w:rPr>
  </w:style>
  <w:style w:type="paragraph" w:styleId="Ttulo2">
    <w:name w:val="heading 2"/>
    <w:basedOn w:val="Normal"/>
    <w:next w:val="Normal"/>
    <w:link w:val="Ttulo2Car"/>
    <w:qFormat/>
    <w:rsid w:val="00D25C76"/>
    <w:pPr>
      <w:keepNext/>
      <w:widowControl w:val="0"/>
      <w:numPr>
        <w:ilvl w:val="1"/>
        <w:numId w:val="2"/>
      </w:numPr>
      <w:adjustRightInd w:val="0"/>
      <w:spacing w:line="360" w:lineRule="auto"/>
      <w:ind w:left="578" w:hanging="578"/>
      <w:outlineLvl w:val="1"/>
    </w:pPr>
    <w:rPr>
      <w:rFonts w:asciiTheme="majorHAnsi" w:hAnsiTheme="majorHAnsi"/>
      <w:b/>
      <w:bCs/>
      <w:iCs/>
      <w:color w:val="00492C"/>
      <w:sz w:val="28"/>
      <w:szCs w:val="28"/>
    </w:rPr>
  </w:style>
  <w:style w:type="paragraph" w:styleId="Ttulo3">
    <w:name w:val="heading 3"/>
    <w:basedOn w:val="Normal"/>
    <w:next w:val="Normal"/>
    <w:qFormat/>
    <w:rsid w:val="00BD54CB"/>
    <w:pPr>
      <w:keepNext/>
      <w:widowControl w:val="0"/>
      <w:numPr>
        <w:ilvl w:val="2"/>
        <w:numId w:val="2"/>
      </w:numPr>
      <w:adjustRightInd w:val="0"/>
      <w:spacing w:before="240" w:after="60" w:line="360" w:lineRule="atLeast"/>
      <w:outlineLvl w:val="2"/>
    </w:pPr>
    <w:rPr>
      <w:rFonts w:asciiTheme="majorHAnsi" w:hAnsiTheme="majorHAnsi"/>
      <w:b/>
      <w:bCs/>
      <w:color w:val="E9A400"/>
      <w:sz w:val="28"/>
      <w:szCs w:val="26"/>
    </w:rPr>
  </w:style>
  <w:style w:type="paragraph" w:styleId="Ttulo4">
    <w:name w:val="heading 4"/>
    <w:basedOn w:val="Normal"/>
    <w:next w:val="Normal"/>
    <w:qFormat/>
    <w:rsid w:val="000B70FD"/>
    <w:pPr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B70FD"/>
    <w:pPr>
      <w:widowControl w:val="0"/>
      <w:numPr>
        <w:ilvl w:val="4"/>
        <w:numId w:val="2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0B70FD"/>
    <w:pPr>
      <w:keepNext/>
      <w:widowControl w:val="0"/>
      <w:numPr>
        <w:ilvl w:val="5"/>
        <w:numId w:val="2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0B70FD"/>
    <w:pPr>
      <w:widowControl w:val="0"/>
      <w:numPr>
        <w:ilvl w:val="6"/>
        <w:numId w:val="2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0B70FD"/>
    <w:pPr>
      <w:widowControl w:val="0"/>
      <w:numPr>
        <w:ilvl w:val="7"/>
        <w:numId w:val="2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rsid w:val="000B70FD"/>
    <w:pPr>
      <w:widowControl w:val="0"/>
      <w:numPr>
        <w:ilvl w:val="8"/>
        <w:numId w:val="2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0B70FD"/>
    <w:rPr>
      <w:color w:val="0000FF"/>
      <w:u w:val="single"/>
    </w:rPr>
  </w:style>
  <w:style w:type="character" w:styleId="Hipervnculovisitado">
    <w:name w:val="FollowedHyperlink"/>
    <w:basedOn w:val="Fuentedeprrafopredeter"/>
    <w:rsid w:val="000B70FD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5C76"/>
    <w:rPr>
      <w:rFonts w:asciiTheme="majorHAnsi" w:hAnsiTheme="majorHAnsi" w:cs="Arial"/>
      <w:b/>
      <w:noProof/>
      <w:color w:val="00492C"/>
      <w:sz w:val="32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rsid w:val="00D25C76"/>
    <w:rPr>
      <w:rFonts w:asciiTheme="majorHAnsi" w:hAnsiTheme="majorHAnsi"/>
      <w:b/>
      <w:bCs/>
      <w:iCs/>
      <w:noProof/>
      <w:color w:val="00492C"/>
      <w:sz w:val="28"/>
      <w:szCs w:val="28"/>
      <w:lang w:eastAsia="es-ES"/>
    </w:rPr>
  </w:style>
  <w:style w:type="paragraph" w:styleId="ndice1">
    <w:name w:val="index 1"/>
    <w:basedOn w:val="Normal"/>
    <w:next w:val="Normal"/>
    <w:autoRedefine/>
    <w:semiHidden/>
    <w:rsid w:val="000B70FD"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0B70FD"/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0B70FD"/>
    <w:pPr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0B70FD"/>
    <w:pPr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rsid w:val="000B70FD"/>
    <w:pPr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rsid w:val="000B70FD"/>
    <w:pPr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rsid w:val="000B70FD"/>
    <w:pPr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rsid w:val="000B70FD"/>
    <w:pPr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rsid w:val="000B70FD"/>
    <w:pPr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rsid w:val="000B70FD"/>
    <w:pPr>
      <w:ind w:left="1760"/>
    </w:pPr>
    <w:rPr>
      <w:rFonts w:cstheme="minorHAnsi"/>
      <w:sz w:val="18"/>
      <w:szCs w:val="18"/>
    </w:rPr>
  </w:style>
  <w:style w:type="paragraph" w:styleId="Encabezado">
    <w:name w:val="header"/>
    <w:basedOn w:val="Normal"/>
    <w:link w:val="EncabezadoCar"/>
    <w:uiPriority w:val="99"/>
    <w:rsid w:val="000B70F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B70FD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rsid w:val="000B70FD"/>
    <w:pPr>
      <w:widowControl w:val="0"/>
      <w:pBdr>
        <w:top w:val="single" w:sz="12" w:space="0" w:color="auto"/>
      </w:pBdr>
      <w:adjustRightInd w:val="0"/>
      <w:spacing w:before="360" w:after="240" w:line="360" w:lineRule="atLeast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uiPriority w:val="35"/>
    <w:qFormat/>
    <w:rsid w:val="000B70FD"/>
    <w:pPr>
      <w:jc w:val="center"/>
    </w:pPr>
    <w:rPr>
      <w:b/>
      <w:bCs/>
      <w:szCs w:val="20"/>
    </w:rPr>
  </w:style>
  <w:style w:type="paragraph" w:styleId="Tabladeilustraciones">
    <w:name w:val="table of figures"/>
    <w:basedOn w:val="Normal"/>
    <w:next w:val="Normal"/>
    <w:uiPriority w:val="99"/>
    <w:rsid w:val="000B70FD"/>
    <w:pPr>
      <w:ind w:left="480" w:hanging="480"/>
    </w:pPr>
  </w:style>
  <w:style w:type="paragraph" w:styleId="Mapadeldocumento">
    <w:name w:val="Document Map"/>
    <w:basedOn w:val="Normal"/>
    <w:semiHidden/>
    <w:rsid w:val="000B70F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P-Upaep">
    <w:name w:val="HP - Upaep"/>
    <w:basedOn w:val="Normal"/>
    <w:rsid w:val="000B70FD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rsid w:val="000B70FD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character" w:customStyle="1" w:styleId="HP-VersinCar">
    <w:name w:val="HP - Versión Car"/>
    <w:basedOn w:val="Fuentedeprrafopredeter"/>
    <w:link w:val="HP-Versin"/>
    <w:rsid w:val="000B70FD"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paragraph" w:customStyle="1" w:styleId="HP-Versin">
    <w:name w:val="HP - Versión"/>
    <w:basedOn w:val="Normal"/>
    <w:link w:val="HP-VersinCar"/>
    <w:rsid w:val="000B70FD"/>
    <w:pPr>
      <w:widowControl w:val="0"/>
      <w:adjustRightInd w:val="0"/>
      <w:spacing w:line="360" w:lineRule="atLeast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rsid w:val="000B70FD"/>
    <w:pPr>
      <w:widowControl w:val="0"/>
      <w:adjustRightInd w:val="0"/>
      <w:spacing w:line="360" w:lineRule="atLeast"/>
    </w:pPr>
    <w:rPr>
      <w:rFonts w:cs="Arial"/>
      <w:b/>
      <w:bCs/>
    </w:rPr>
  </w:style>
  <w:style w:type="paragraph" w:customStyle="1" w:styleId="LogoISW">
    <w:name w:val="Logo ISW"/>
    <w:basedOn w:val="Normal"/>
    <w:rsid w:val="000B70FD"/>
    <w:pPr>
      <w:jc w:val="right"/>
    </w:pPr>
    <w:rPr>
      <w:szCs w:val="20"/>
    </w:rPr>
  </w:style>
  <w:style w:type="paragraph" w:customStyle="1" w:styleId="Ttulodendices">
    <w:name w:val="Título de Índices"/>
    <w:basedOn w:val="Normal"/>
    <w:rsid w:val="000B70FD"/>
    <w:pPr>
      <w:widowControl w:val="0"/>
      <w:adjustRightInd w:val="0"/>
      <w:spacing w:line="360" w:lineRule="atLeast"/>
    </w:pPr>
    <w:rPr>
      <w:rFonts w:cs="Arial"/>
      <w:b/>
      <w:bCs/>
    </w:rPr>
  </w:style>
  <w:style w:type="character" w:customStyle="1" w:styleId="EncabezadodePagDerCar">
    <w:name w:val="Encabezado de Pag. Der. Car"/>
    <w:basedOn w:val="Fuentedeprrafopredeter"/>
    <w:link w:val="EncabezadodePagDer"/>
    <w:rsid w:val="000B70FD"/>
    <w:rPr>
      <w:rFonts w:ascii="Arial" w:hAnsi="Arial" w:cs="Arial" w:hint="default"/>
      <w:sz w:val="24"/>
      <w:szCs w:val="24"/>
      <w:lang w:val="es-ES" w:eastAsia="es-ES" w:bidi="ar-SA"/>
    </w:rPr>
  </w:style>
  <w:style w:type="paragraph" w:customStyle="1" w:styleId="EncabezadodePagDer">
    <w:name w:val="Encabezado de Pag. Der."/>
    <w:basedOn w:val="Normal"/>
    <w:link w:val="EncabezadodePagDerCar"/>
    <w:rsid w:val="000B70FD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rsid w:val="000B70FD"/>
    <w:pPr>
      <w:widowControl w:val="0"/>
      <w:tabs>
        <w:tab w:val="center" w:pos="4140"/>
        <w:tab w:val="right" w:pos="8820"/>
      </w:tabs>
      <w:adjustRightInd w:val="0"/>
      <w:spacing w:line="360" w:lineRule="atLeast"/>
    </w:pPr>
    <w:rPr>
      <w:sz w:val="20"/>
      <w:lang w:val="en-US"/>
    </w:rPr>
  </w:style>
  <w:style w:type="character" w:customStyle="1" w:styleId="Ttulo1aSustituirCar">
    <w:name w:val="Título 1 a Sustituir Car"/>
    <w:basedOn w:val="Ttulo1Car"/>
    <w:link w:val="Ttulo1aSustituir"/>
    <w:rsid w:val="000B70FD"/>
    <w:rPr>
      <w:rFonts w:ascii="Arial" w:hAnsi="Arial" w:cs="Arial" w:hint="default"/>
      <w:b/>
      <w:bCs/>
      <w:i/>
      <w:iCs/>
      <w:noProof/>
      <w:color w:val="0000FF"/>
      <w:sz w:val="26"/>
      <w:szCs w:val="26"/>
      <w:lang w:val="es-MX" w:eastAsia="es-ES" w:bidi="ar-SA"/>
    </w:rPr>
  </w:style>
  <w:style w:type="paragraph" w:customStyle="1" w:styleId="Ttulo1aSustituir">
    <w:name w:val="Título 1 a Sustituir"/>
    <w:basedOn w:val="Ttulo1"/>
    <w:link w:val="Ttulo1aSustituirCar"/>
    <w:rsid w:val="000B70FD"/>
    <w:rPr>
      <w:bCs/>
      <w:i/>
      <w:iCs/>
      <w:color w:val="0000FF"/>
    </w:rPr>
  </w:style>
  <w:style w:type="character" w:customStyle="1" w:styleId="Ttulo2aSustituirCar">
    <w:name w:val="Título 2 a Sustituir Car"/>
    <w:basedOn w:val="Ttulo2Car"/>
    <w:link w:val="Ttulo2aSustituir"/>
    <w:rsid w:val="000B70FD"/>
    <w:rPr>
      <w:rFonts w:ascii="Arial" w:hAnsi="Arial" w:cs="Arial" w:hint="default"/>
      <w:b/>
      <w:bCs/>
      <w:i/>
      <w:iCs/>
      <w:noProof/>
      <w:color w:val="0000FF"/>
      <w:sz w:val="24"/>
      <w:szCs w:val="28"/>
      <w:lang w:val="es-MX" w:eastAsia="es-ES" w:bidi="ar-SA"/>
    </w:rPr>
  </w:style>
  <w:style w:type="paragraph" w:customStyle="1" w:styleId="Ttulo2aSustituir">
    <w:name w:val="Título 2 a Sustituir"/>
    <w:basedOn w:val="Ttulo2"/>
    <w:link w:val="Ttulo2aSustituirCar"/>
    <w:rsid w:val="000B70FD"/>
    <w:rPr>
      <w:i/>
      <w:color w:val="0000FF"/>
    </w:rPr>
  </w:style>
  <w:style w:type="paragraph" w:customStyle="1" w:styleId="TextoTablaalaIzq">
    <w:name w:val="Texto Tabla a la Izq"/>
    <w:basedOn w:val="Normal"/>
    <w:rsid w:val="000B70FD"/>
    <w:rPr>
      <w:szCs w:val="20"/>
    </w:rPr>
  </w:style>
  <w:style w:type="paragraph" w:customStyle="1" w:styleId="TextoTablaCentrado">
    <w:name w:val="Texto Tabla Centrado"/>
    <w:basedOn w:val="TextoTablaalaIzq"/>
    <w:rsid w:val="000B70FD"/>
    <w:pPr>
      <w:jc w:val="center"/>
    </w:pPr>
  </w:style>
  <w:style w:type="paragraph" w:customStyle="1" w:styleId="TextoTablaIzquierda">
    <w:name w:val="Texto Tabla Izquierda"/>
    <w:basedOn w:val="TextoTablaCentrado"/>
    <w:rsid w:val="000B70FD"/>
    <w:pPr>
      <w:jc w:val="left"/>
    </w:pPr>
  </w:style>
  <w:style w:type="paragraph" w:customStyle="1" w:styleId="PiedePginaDer">
    <w:name w:val="Pie de Página Der."/>
    <w:basedOn w:val="PiedePginaIzq"/>
    <w:rsid w:val="000B70FD"/>
    <w:pPr>
      <w:jc w:val="right"/>
    </w:pPr>
  </w:style>
  <w:style w:type="character" w:customStyle="1" w:styleId="HP-VersinCursivaAzul">
    <w:name w:val="HP - Versión Cursiva Azul"/>
    <w:basedOn w:val="Fuentedeprrafopredeter"/>
    <w:rsid w:val="000B70FD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basedOn w:val="Fuentedeprrafopredeter"/>
    <w:rsid w:val="000B70FD"/>
    <w:rPr>
      <w:i/>
      <w:iCs/>
      <w:color w:val="0000FF"/>
    </w:rPr>
  </w:style>
  <w:style w:type="character" w:customStyle="1" w:styleId="TextoTablaaSustituir">
    <w:name w:val="Texto Tabla a Sustituir"/>
    <w:basedOn w:val="Fuentedeprrafopredeter"/>
    <w:rsid w:val="000B70FD"/>
    <w:rPr>
      <w:i/>
      <w:iCs/>
      <w:color w:val="0000FF"/>
      <w:sz w:val="22"/>
    </w:rPr>
  </w:style>
  <w:style w:type="table" w:customStyle="1" w:styleId="TablaWeb21">
    <w:name w:val="Tabla Web 21"/>
    <w:basedOn w:val="Tablanormal"/>
    <w:rsid w:val="000B70FD"/>
    <w:rPr>
      <w:lang w:val="es-ES" w:eastAsia="es-E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0B70FD"/>
    <w:rPr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StdDoc">
    <w:name w:val="Tabla Std Doc"/>
    <w:basedOn w:val="TablaWeb21"/>
    <w:rsid w:val="000B70FD"/>
    <w:pPr>
      <w:jc w:val="center"/>
    </w:pPr>
    <w:rPr>
      <w:rFonts w:ascii="Arial" w:hAnsi="Arial"/>
      <w:sz w:val="22"/>
    </w:rPr>
    <w:tblPr/>
    <w:tblStylePr w:type="firstRow">
      <w:rPr>
        <w:b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E0E0E0"/>
      </w:tcPr>
    </w:tblStylePr>
  </w:style>
  <w:style w:type="table" w:customStyle="1" w:styleId="TablaStddeImgs">
    <w:name w:val="Tabla Std de Imgs"/>
    <w:basedOn w:val="Tablaconcuadrcula"/>
    <w:rsid w:val="000B70FD"/>
    <w:pPr>
      <w:jc w:val="center"/>
    </w:pPr>
    <w:rPr>
      <w:rFonts w:ascii="Arial" w:hAnsi="Arial"/>
      <w:b/>
      <w:sz w:val="22"/>
    </w:rPr>
    <w:tblPr/>
    <w:tblStylePr w:type="lastRow">
      <w:pPr>
        <w:jc w:val="left"/>
      </w:p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5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5647"/>
    <w:rPr>
      <w:rFonts w:ascii="Courier New" w:hAnsi="Courier New" w:cs="Courier New"/>
      <w:lang w:val="en-US" w:eastAsia="en-US"/>
    </w:rPr>
  </w:style>
  <w:style w:type="character" w:customStyle="1" w:styleId="comment">
    <w:name w:val="comment"/>
    <w:basedOn w:val="Fuentedeprrafopredeter"/>
    <w:rsid w:val="00F75647"/>
  </w:style>
  <w:style w:type="character" w:customStyle="1" w:styleId="literal">
    <w:name w:val="literal"/>
    <w:basedOn w:val="Fuentedeprrafopredeter"/>
    <w:rsid w:val="00F75647"/>
  </w:style>
  <w:style w:type="character" w:customStyle="1" w:styleId="st0">
    <w:name w:val="st0"/>
    <w:basedOn w:val="Fuentedeprrafopredeter"/>
    <w:rsid w:val="00F75647"/>
  </w:style>
  <w:style w:type="character" w:customStyle="1" w:styleId="st1">
    <w:name w:val="st1"/>
    <w:basedOn w:val="Fuentedeprrafopredeter"/>
    <w:rsid w:val="00F75647"/>
  </w:style>
  <w:style w:type="character" w:customStyle="1" w:styleId="st2">
    <w:name w:val="st2"/>
    <w:basedOn w:val="Fuentedeprrafopredeter"/>
    <w:rsid w:val="00F75647"/>
  </w:style>
  <w:style w:type="paragraph" w:customStyle="1" w:styleId="FormText">
    <w:name w:val="FormText"/>
    <w:rsid w:val="002B33FA"/>
    <w:rPr>
      <w:lang w:val="en-US" w:eastAsia="en-US"/>
    </w:rPr>
  </w:style>
  <w:style w:type="paragraph" w:customStyle="1" w:styleId="FormHeading">
    <w:name w:val="FormHeading"/>
    <w:rsid w:val="002B33FA"/>
    <w:rPr>
      <w:rFonts w:ascii="Arial" w:hAnsi="Arial" w:cs="Arial"/>
      <w:b/>
      <w:lang w:val="en-US" w:eastAsia="en-US"/>
    </w:rPr>
  </w:style>
  <w:style w:type="paragraph" w:styleId="Prrafodelista">
    <w:name w:val="List Paragraph"/>
    <w:basedOn w:val="Normal"/>
    <w:uiPriority w:val="34"/>
    <w:qFormat/>
    <w:rsid w:val="00AD37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D74"/>
    <w:rPr>
      <w:i w:val="0"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23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374"/>
    <w:rPr>
      <w:rFonts w:ascii="Tahoma" w:hAnsi="Tahoma" w:cs="Tahoma"/>
      <w:noProof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923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237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2374"/>
    <w:rPr>
      <w:rFonts w:ascii="Arial" w:hAnsi="Arial"/>
      <w:noProof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23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2374"/>
    <w:rPr>
      <w:rFonts w:ascii="Arial" w:hAnsi="Arial"/>
      <w:b/>
      <w:bCs/>
      <w:noProof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CD1E96"/>
    <w:rPr>
      <w:color w:val="808080"/>
    </w:rPr>
  </w:style>
  <w:style w:type="paragraph" w:customStyle="1" w:styleId="FormTitle">
    <w:name w:val="FormTitle"/>
    <w:rsid w:val="00451750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">
    <w:name w:val="Block text Char"/>
    <w:basedOn w:val="Normal"/>
    <w:link w:val="BlocktextCharChar"/>
    <w:rsid w:val="00FA5460"/>
    <w:pPr>
      <w:tabs>
        <w:tab w:val="left" w:pos="2250"/>
      </w:tabs>
      <w:ind w:left="-90"/>
    </w:pPr>
    <w:rPr>
      <w:rFonts w:ascii="Times" w:hAnsi="Times"/>
      <w:szCs w:val="20"/>
      <w:lang w:val="en-US" w:eastAsia="en-US"/>
    </w:rPr>
  </w:style>
  <w:style w:type="paragraph" w:customStyle="1" w:styleId="Bullettext1">
    <w:name w:val="Bullet text 1"/>
    <w:basedOn w:val="BlocktextChar"/>
    <w:rsid w:val="00FA5460"/>
    <w:pPr>
      <w:keepNext/>
      <w:tabs>
        <w:tab w:val="left" w:pos="2520"/>
      </w:tabs>
      <w:ind w:left="90" w:hanging="180"/>
    </w:pPr>
  </w:style>
  <w:style w:type="character" w:customStyle="1" w:styleId="BlocktextCharChar">
    <w:name w:val="Block text Char Char"/>
    <w:basedOn w:val="Fuentedeprrafopredeter"/>
    <w:link w:val="BlocktextChar"/>
    <w:rsid w:val="00FA5460"/>
    <w:rPr>
      <w:rFonts w:ascii="Times" w:hAnsi="Times"/>
      <w:noProof/>
      <w:sz w:val="24"/>
      <w:lang w:val="en-US" w:eastAsia="en-US"/>
    </w:rPr>
  </w:style>
  <w:style w:type="paragraph" w:styleId="Revisin">
    <w:name w:val="Revision"/>
    <w:hidden/>
    <w:uiPriority w:val="99"/>
    <w:semiHidden/>
    <w:rsid w:val="00D77917"/>
    <w:rPr>
      <w:rFonts w:ascii="Arial" w:hAnsi="Arial"/>
      <w:noProof/>
      <w:sz w:val="22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8F2027"/>
    <w:pPr>
      <w:keepLines/>
      <w:widowControl/>
      <w:numPr>
        <w:numId w:val="0"/>
      </w:numPr>
      <w:adjustRightInd/>
      <w:spacing w:before="240" w:line="259" w:lineRule="auto"/>
      <w:outlineLvl w:val="9"/>
    </w:pPr>
    <w:rPr>
      <w:rFonts w:eastAsiaTheme="majorEastAsia" w:cstheme="majorBidi"/>
      <w:b w:val="0"/>
      <w:color w:val="365F91" w:themeColor="accent1" w:themeShade="BF"/>
      <w:szCs w:val="32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540D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540D2"/>
    <w:rPr>
      <w:rFonts w:asciiTheme="minorHAnsi" w:hAnsiTheme="minorHAnsi"/>
      <w:noProof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540D2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957F2"/>
  </w:style>
  <w:style w:type="character" w:customStyle="1" w:styleId="PiedepginaCar">
    <w:name w:val="Pie de página Car"/>
    <w:basedOn w:val="Fuentedeprrafopredeter"/>
    <w:link w:val="Piedepgina"/>
    <w:uiPriority w:val="99"/>
    <w:rsid w:val="005911DE"/>
    <w:rPr>
      <w:rFonts w:asciiTheme="minorHAnsi" w:hAnsiTheme="minorHAnsi"/>
      <w:noProof/>
      <w:sz w:val="22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5B2A6F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2A6F"/>
    <w:rPr>
      <w:rFonts w:asciiTheme="minorHAnsi" w:eastAsiaTheme="minorEastAsia" w:hAnsiTheme="minorHAnsi" w:cstheme="minorBidi"/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F57481"/>
    <w:rPr>
      <w:rFonts w:asciiTheme="minorHAnsi" w:hAnsiTheme="minorHAnsi"/>
      <w:noProof/>
      <w:sz w:val="22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93728"/>
    <w:pPr>
      <w:spacing w:before="100" w:beforeAutospacing="1" w:after="100" w:afterAutospacing="1"/>
      <w:jc w:val="left"/>
    </w:pPr>
    <w:rPr>
      <w:rFonts w:ascii="Times New Roman" w:hAnsi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cho\Downloads\PlantillaTrabajoAcademi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28DF71DB25DE4DAC71A94D234D89D9" ma:contentTypeVersion="2" ma:contentTypeDescription="Create a new document." ma:contentTypeScope="" ma:versionID="0ba2d5b7196c12b6b7abce32cf4334dd">
  <xsd:schema xmlns:xsd="http://www.w3.org/2001/XMLSchema" xmlns:xs="http://www.w3.org/2001/XMLSchema" xmlns:p="http://schemas.microsoft.com/office/2006/metadata/properties" xmlns:ns2="04ede99a-49e4-4714-83a3-4f6df8493a6d" targetNamespace="http://schemas.microsoft.com/office/2006/metadata/properties" ma:root="true" ma:fieldsID="e9216360065b7a2cb355ee6bfaa9e0c9" ns2:_="">
    <xsd:import namespace="04ede99a-49e4-4714-83a3-4f6df8493a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de99a-49e4-4714-83a3-4f6df8493a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Joy14</b:Tag>
    <b:SourceType>Book</b:SourceType>
    <b:Guid>{CC8B5740-2388-435A-A0B6-013DCCACA56B}</b:Guid>
    <b:Title>Programación en C, C++,  Java y UML</b:Title>
    <b:Year>2014</b:Year>
    <b:Publisher>McGraw-Hill</b:Publisher>
    <b:Author>
      <b:Author>
        <b:NameList>
          <b:Person>
            <b:Last>Joyanes Aguilar</b:Last>
            <b:First>Luis</b:First>
          </b:Person>
          <b:Person>
            <b:Last>Zahonero Martínez</b:Last>
            <b:First>Ignacio</b:First>
          </b:Person>
        </b:NameList>
      </b:Author>
    </b:Author>
    <b:City>España</b:City>
    <b:RefOrder>1</b:RefOrder>
  </b:Source>
  <b:Source>
    <b:Tag>COP16</b:Tag>
    <b:SourceType>InternetSite</b:SourceType>
    <b:Guid>{13478EE3-EEB5-47FE-B431-CA68825E66F2}</b:Guid>
    <b:Author>
      <b:Author>
        <b:Corporate>COPAES</b:Corporate>
      </b:Author>
    </b:Author>
    <b:Title>Organismos Acreditadores</b:Title>
    <b:Year>2016</b:Year>
    <b:Month>03</b:Month>
    <b:Day>05</b:Day>
    <b:YearAccessed>2017</b:YearAccessed>
    <b:MonthAccessed>07</b:MonthAccessed>
    <b:DayAccessed>15</b:DayAccessed>
    <b:URL>http://www.copaes.org/Copaes2.0/index.php/2016/03/05/organismos-acreditadores/</b:URL>
    <b:RefOrder>2</b:RefOrder>
  </b:Source>
</b:Sources>
</file>

<file path=customXml/itemProps1.xml><?xml version="1.0" encoding="utf-8"?>
<ds:datastoreItem xmlns:ds="http://schemas.openxmlformats.org/officeDocument/2006/customXml" ds:itemID="{4DEF3BCB-9A0A-494C-AAFB-01545D4F86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8C3BBB-2DB8-4D20-B25D-182AE9EF91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F8E447-5ED7-4C7F-86B0-C24AF3661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de99a-49e4-4714-83a3-4f6df8493a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A1A5F2-76F8-4988-9988-02F0A5D2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PlantillaTrabajoAcademico</Template>
  <TotalTime>625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Trabajo Académico - Ingeniería en Redes</vt:lpstr>
      <vt:lpstr>Trabajo Académico - Ingeniería en Redes</vt:lpstr>
    </vt:vector>
  </TitlesOfParts>
  <Manager>Melissa Blanqueto Estrada</Manager>
  <Company>II-TI / Upaep</Company>
  <LinksUpToDate>false</LinksUpToDate>
  <CharactersWithSpaces>1204</CharactersWithSpaces>
  <SharedDoc>false</SharedDoc>
  <HLinks>
    <vt:vector size="114" baseType="variant"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_Toc54528610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_Toc54528609</vt:lpwstr>
      </vt:variant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_Toc54528608</vt:lpwstr>
      </vt:variant>
      <vt:variant>
        <vt:i4>1376312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_Toc54529115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_Toc54529114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_Toc107283083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_Toc107283082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_Toc107283081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_Toc107283080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_Toc107283079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_Toc107283078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_Toc107283077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_Toc107283076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_Toc107283075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_Toc107283074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_Toc107283073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_Toc107283072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_Toc107283071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_Toc107283070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Académico - Ingeniería en Redes</dc:title>
  <dc:subject>Plantilla de trabajo académico</dc:subject>
  <dc:creator>poncho</dc:creator>
  <cp:keywords>Fundamentos de Java</cp:keywords>
  <cp:lastModifiedBy>William Alberto Cabrera Landero</cp:lastModifiedBy>
  <cp:revision>8</cp:revision>
  <dcterms:created xsi:type="dcterms:W3CDTF">2022-05-20T04:33:00Z</dcterms:created>
  <dcterms:modified xsi:type="dcterms:W3CDTF">2022-09-30T03:53:00Z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0x010100E428DF71DB25DE4DAC71A94D234D89D9</vt:lpwstr>
  </property>
</Properties>
</file>